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15875</wp:posOffset>
                </wp:positionV>
                <wp:extent cx="7673975" cy="472440"/>
                <wp:effectExtent l="6350" t="6350" r="15875" b="1651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060" y="15875"/>
                          <a:ext cx="7673975" cy="472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35pt;margin-top:1.25pt;height:37.2pt;width:604.25pt;z-index:251675648;v-text-anchor:middle;mso-width-relative:page;mso-height-relative:page;" fillcolor="#44546A [3215]" filled="t" stroked="t" coordsize="21600,21600" o:gfxdata="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Cs9ggHbAAAA&#10;CgEAAA8AAAAAAAAAAQAgAAAAIgAAAGRycy9kb3ducmV2LnhtbFBLAQIUABQAAAAIAIdO4kDpFpNw&#10;jAIAAB8FAAAOAAAAAAAAAAEAIAAAACo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-1177925</wp:posOffset>
                </wp:positionH>
                <wp:positionV relativeFrom="paragraph">
                  <wp:posOffset>-17780</wp:posOffset>
                </wp:positionV>
                <wp:extent cx="539750" cy="107950"/>
                <wp:effectExtent l="0" t="0" r="12700" b="63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07950"/>
                        </a:xfrm>
                        <a:prstGeom prst="rect">
                          <a:avLst/>
                        </a:prstGeom>
                        <a:solidFill>
                          <a:srgbClr val="2E75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75pt;margin-top:-1.4pt;height:8.5pt;width:42.5pt;z-index:251663360;v-text-anchor:middle;mso-width-relative:page;mso-height-relative:page;" fillcolor="#2E75B6" filled="t" stroked="f" coordsize="21600,21600" o:gfxdata="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RXxdu2gAAAAsBAAAPAAAAAAAAAAEAIAAAACIAAABkcnMvZG93bnJl&#10;di54bWxQSwECFAAUAAAACACHTuJAvA3O820CAADMBAAADgAAAAAAAAABACAAAAAp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-510540</wp:posOffset>
            </wp:positionV>
            <wp:extent cx="300990" cy="255270"/>
            <wp:effectExtent l="0" t="0" r="3810" b="11430"/>
            <wp:wrapNone/>
            <wp:docPr id="40" name="图片 40" descr="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菜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5622290</wp:posOffset>
            </wp:positionH>
            <wp:positionV relativeFrom="paragraph">
              <wp:posOffset>-536575</wp:posOffset>
            </wp:positionV>
            <wp:extent cx="361950" cy="301625"/>
            <wp:effectExtent l="0" t="0" r="0" b="3175"/>
            <wp:wrapNone/>
            <wp:docPr id="19" name="图片 19" descr="E:\Word简历设计\2020.04.14-2\images\代码.png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E:\Word简历设计\2020.04.14-2\images\代码.png代码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-1148715</wp:posOffset>
                </wp:positionH>
                <wp:positionV relativeFrom="paragraph">
                  <wp:posOffset>20320</wp:posOffset>
                </wp:positionV>
                <wp:extent cx="7574915" cy="36195"/>
                <wp:effectExtent l="0" t="0" r="6985" b="190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915" cy="3619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5pt;margin-top:1.6pt;height:2.85pt;width:596.45pt;z-index:251665408;v-text-anchor:middle;mso-width-relative:page;mso-height-relative:page;" fillcolor="#E4E4E4" filled="t" stroked="f" coordsize="21600,21600" o:gfxdata="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V0ILtUAAAAJAQAADwAAAAAAAAABACAAAAAiAAAAZHJzL2Rvd25yZXYueG1s&#10;UEsBAhQAFAAAAAgAh07iQEk9GpttAgAAzAQAAA4AAAAAAAAAAQAgAAAAJA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-183515</wp:posOffset>
                </wp:positionH>
                <wp:positionV relativeFrom="paragraph">
                  <wp:posOffset>-723265</wp:posOffset>
                </wp:positionV>
                <wp:extent cx="1427480" cy="711835"/>
                <wp:effectExtent l="0" t="0" r="0" b="0"/>
                <wp:wrapNone/>
                <wp:docPr id="84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480" cy="71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5B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z w:val="48"/>
                                <w:szCs w:val="48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14.45pt;margin-top:-56.95pt;height:56.05pt;width:112.4pt;z-index:251660288;mso-width-relative:page;mso-height-relative:page;" filled="f" stroked="f" coordsize="21600,21600" o:gfxdata="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EgC132gAAAAsBAAAPAAAAAAAAAAEAIAAA&#10;ACIAAABkcnMvZG93bnJldi54bWxQSwECFAAUAAAACACHTuJATOpsLEMCAAB2BAAADgAAAAAAAAAB&#10;ACAAAAAp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2E75B6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z w:val="48"/>
                          <w:szCs w:val="48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-913130</wp:posOffset>
                </wp:positionV>
                <wp:extent cx="7658100" cy="11269980"/>
                <wp:effectExtent l="0" t="0" r="0" b="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126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8pt;margin-top:-71.9pt;height:887.4pt;width:603pt;z-index:251661312;v-text-anchor:middle;mso-width-relative:page;mso-height-relative:page;" filled="f" stroked="f" coordsize="21600,21600" o:gfxdata="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Ow&#10;HP3aAAAADwEAAA8AAAAAAAAAAQAgAAAAIgAAAGRycy9kb3ducmV2LnhtbFBLAQIUABQAAAAIAIdO&#10;4kAtnxbHWgIAAKYEAAAOAAAAAAAAAAEAIAAAACkBAABkcnMvZTJvRG9jLnhtbFBLBQYAAAAABgAG&#10;AFkBAAD1BQAAAAA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-610870</wp:posOffset>
                </wp:positionH>
                <wp:positionV relativeFrom="paragraph">
                  <wp:posOffset>105410</wp:posOffset>
                </wp:positionV>
                <wp:extent cx="6528435" cy="2002155"/>
                <wp:effectExtent l="0" t="0" r="12065" b="444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451" cy="2002455"/>
                          <a:chOff x="3429" y="1063"/>
                          <a:chExt cx="10320" cy="3183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3429" y="1063"/>
                            <a:ext cx="10320" cy="3183"/>
                            <a:chOff x="3429" y="1063"/>
                            <a:chExt cx="10320" cy="3104"/>
                          </a:xfrm>
                        </wpg:grpSpPr>
                        <wps:wsp>
                          <wps:cNvPr id="3" name="文本框 3"/>
                          <wps:cNvSpPr txBox="1"/>
                          <wps:spPr>
                            <a:xfrm>
                              <a:off x="3429" y="1063"/>
                              <a:ext cx="10320" cy="31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楷体" w:hAnsi="楷体" w:eastAsia="楷体" w:cs="楷体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 w:cs="楷体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noFill/>
                                    </w14:textFill>
                                  </w:rPr>
                                  <w:t xml:space="preserve">                                                              </w:t>
                                </w:r>
                                <w:r>
                                  <w:rPr>
                                    <w:rFonts w:hint="eastAsia" w:ascii="楷体" w:hAnsi="楷体" w:eastAsia="楷体" w:cs="楷体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noFill/>
                                    </w14:textFill>
                                  </w:rPr>
                                  <w:drawing>
                                    <wp:inline distT="0" distB="0" distL="114300" distR="114300">
                                      <wp:extent cx="782320" cy="1087755"/>
                                      <wp:effectExtent l="0" t="0" r="5080" b="4445"/>
                                      <wp:docPr id="11" name="图片 11" descr="384aa224f90b4811033b5b9248847eb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图片 11" descr="384aa224f90b4811033b5b9248847eb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82320" cy="10877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3523" y="1119"/>
                              <a:ext cx="8703" cy="1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楷体" w:hAnsi="楷体" w:eastAsia="楷体" w:cs="楷体"/>
                                    <w:b/>
                                    <w:bCs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 w:cs="楷体"/>
                                    <w:b/>
                                    <w:bCs/>
                                    <w:sz w:val="28"/>
                                    <w:szCs w:val="28"/>
                                    <w:lang w:val="en-US" w:eastAsia="zh-CN"/>
                                  </w:rPr>
                                  <w:t>陈 鑫</w:t>
                                </w:r>
                              </w:p>
                              <w:p>
                                <w:pPr>
                                  <w:rPr>
                                    <w:rFonts w:hint="default" w:ascii="楷体" w:hAnsi="楷体" w:eastAsia="楷体" w:cs="楷体"/>
                                    <w:b/>
                                    <w:bCs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 w:cs="楷体"/>
                                    <w:b/>
                                    <w:bCs/>
                                    <w:sz w:val="28"/>
                                    <w:szCs w:val="28"/>
                                    <w:lang w:val="en-US" w:eastAsia="zh-CN"/>
                                  </w:rPr>
                                  <w:t>应聘岗位:C/C++开发工程师(Linux)</w:t>
                                </w:r>
                              </w:p>
                              <w:p>
                                <w:pPr>
                                  <w:rPr>
                                    <w:rFonts w:hint="eastAsia" w:ascii="楷体" w:hAnsi="楷体" w:eastAsia="楷体" w:cs="楷体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eastAsia" w:ascii="楷体" w:hAnsi="楷体" w:eastAsia="楷体" w:cs="楷体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default" w:ascii="楷体" w:hAnsi="楷体" w:eastAsia="楷体" w:cs="楷体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6" name="组合 16"/>
                          <wpg:cNvGrpSpPr/>
                          <wpg:grpSpPr>
                            <a:xfrm>
                              <a:off x="3522" y="2308"/>
                              <a:ext cx="8686" cy="1104"/>
                              <a:chOff x="3522" y="2308"/>
                              <a:chExt cx="8686" cy="1104"/>
                            </a:xfrm>
                          </wpg:grpSpPr>
                          <wps:wsp>
                            <wps:cNvPr id="13" name="文本框 13"/>
                            <wps:cNvSpPr txBox="1"/>
                            <wps:spPr>
                              <a:xfrm>
                                <a:off x="3522" y="2308"/>
                                <a:ext cx="8686" cy="10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auto"/>
                                    <w:textAlignment w:val="auto"/>
                                    <w:rPr>
                                      <w:rFonts w:hint="eastAsia" w:ascii="楷体" w:hAnsi="楷体" w:eastAsia="楷体" w:cs="楷体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个人博客: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auto"/>
                                    <w:textAlignment w:val="auto"/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Github：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5" name="文本框 15"/>
                            <wps:cNvSpPr txBox="1"/>
                            <wps:spPr>
                              <a:xfrm>
                                <a:off x="4766" y="2311"/>
                                <a:ext cx="7242" cy="11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auto"/>
                                    <w:jc w:val="left"/>
                                    <w:textAlignment w:val="auto"/>
                                    <w:rPr>
                                      <w:b/>
                                      <w:bCs/>
                                      <w:color w:val="5B9BD5" w:themeColor="accent1"/>
                                      <w:sz w:val="24"/>
                                      <w:szCs w:val="24"/>
                                      <w:u w:val="single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楷体" w:hAnsi="楷体" w:eastAsia="楷体" w:cs="楷体"/>
                                      <w:b/>
                                      <w:bCs/>
                                      <w:color w:val="5B9BD5" w:themeColor="accent1"/>
                                      <w:kern w:val="0"/>
                                      <w:sz w:val="24"/>
                                      <w:szCs w:val="24"/>
                                      <w:u w:val="single"/>
                                      <w:lang w:val="en-US" w:eastAsia="zh-CN" w:bidi="ar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https://blog.csdn.net/weixin_46120107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auto"/>
                                    <w:jc w:val="left"/>
                                    <w:textAlignment w:val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楷体" w:hAnsi="楷体" w:eastAsia="楷体" w:cs="楷体"/>
                                      <w:b/>
                                      <w:bCs/>
                                      <w:color w:val="5B9BD5"/>
                                      <w:kern w:val="0"/>
                                      <w:sz w:val="24"/>
                                      <w:szCs w:val="24"/>
                                      <w:u w:val="single"/>
                                      <w:lang w:val="en-US" w:eastAsia="zh-CN" w:bidi="ar"/>
                                    </w:rPr>
                                    <w:t>https://gitee.com/king-su-qingfeng/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30" name="文本框 30"/>
                        <wps:cNvSpPr txBox="1"/>
                        <wps:spPr>
                          <a:xfrm>
                            <a:off x="3523" y="3523"/>
                            <a:ext cx="10179" cy="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6"/>
                                <w:tblW w:w="0" w:type="auto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293"/>
                                <w:gridCol w:w="3294"/>
                                <w:gridCol w:w="3294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3293" w:type="dxa"/>
                                  </w:tcPr>
                                  <w:p>
                                    <w:pPr>
                                      <w:rPr>
                                        <w:rFonts w:hint="default" w:eastAsiaTheme="minorEastAsia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vertAlign w:val="baseline"/>
                                        <w:lang w:val="en-US" w:eastAsia="zh-CN"/>
                                      </w:rPr>
                                      <w:t xml:space="preserve">电话: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vertAlign w:val="baseline"/>
                                        <w:lang w:val="en-US" w:eastAsia="zh-CN"/>
                                      </w:rPr>
                                      <w:t>189-4392-9050</w:t>
                                    </w:r>
                                  </w:p>
                                </w:tc>
                                <w:tc>
                                  <w:tcPr>
                                    <w:tcW w:w="3294" w:type="dxa"/>
                                  </w:tcPr>
                                  <w:p>
                                    <w:pPr>
                                      <w:rPr>
                                        <w:rFonts w:hint="default" w:eastAsiaTheme="minorEastAsia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vertAlign w:val="baseline"/>
                                        <w:lang w:val="en-US" w:eastAsia="zh-CN"/>
                                      </w:rPr>
                                      <w:t xml:space="preserve">邮箱: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vertAlign w:val="baseline"/>
                                        <w:lang w:val="en-US" w:eastAsia="zh-CN"/>
                                      </w:rPr>
                                      <w:t>1378925668@qq.com</w:t>
                                    </w:r>
                                  </w:p>
                                </w:tc>
                                <w:tc>
                                  <w:tcPr>
                                    <w:tcW w:w="3294" w:type="dxa"/>
                                  </w:tcPr>
                                  <w:p>
                                    <w:pPr>
                                      <w:rPr>
                                        <w:rFonts w:hint="default" w:eastAsiaTheme="minorEastAsia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vertAlign w:val="baseline"/>
                                        <w:lang w:val="en-US" w:eastAsia="zh-CN"/>
                                      </w:rPr>
                                      <w:t xml:space="preserve">现居地址: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vertAlign w:val="baseline"/>
                                        <w:lang w:val="en-US" w:eastAsia="zh-CN"/>
                                      </w:rPr>
                                      <w:t>杭州/滨江区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1pt;margin-top:8.3pt;height:157.65pt;width:514.05pt;z-index:251667456;mso-width-relative:page;mso-height-relative:page;" coordorigin="3429,1063" coordsize="10320,3183" o:gfxdata="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A6DXCn2QAAAAoBAAAPAAAAAAAAAAEAIAAAACIAAABk&#10;cnMvZG93bnJldi54bWxQSwECFAAUAAAACACHTuJAAWtJJM0DAAAFEwAADgAAAAAAAAABACAAAAAo&#10;AQAAZHJzL2Uyb0RvYy54bWxQSwUGAAAAAAYABgBZAQAAZwcAAAAA&#10;">
                <o:lock v:ext="edit" aspectratio="f"/>
                <v:group id="_x0000_s1026" o:spid="_x0000_s1026" o:spt="203" style="position:absolute;left:3429;top:1063;height:3183;width:10320;" coordorigin="3429,1063" coordsize="10320,3104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3429;top:1063;height:3104;width:10320;" fillcolor="#FFFFFF [3201]" filled="t" stroked="f" coordsize="21600,21600" o:gfxdata="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qsoTtwAAANo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楷体" w:hAnsi="楷体" w:eastAsia="楷体" w:cs="楷体"/>
                              <w:sz w:val="28"/>
                              <w:szCs w:val="28"/>
                              <w:lang w:val="en-US" w:eastAsia="zh-CN"/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sz w:val="28"/>
                              <w:szCs w:val="28"/>
                              <w:lang w:val="en-US" w:eastAsia="zh-CN"/>
                              <w14:textFill>
                                <w14:noFill/>
                              </w14:textFill>
                            </w:rPr>
                            <w:t xml:space="preserve">                                                              </w:t>
                          </w:r>
                          <w:r>
                            <w:rPr>
                              <w:rFonts w:hint="eastAsia" w:ascii="楷体" w:hAnsi="楷体" w:eastAsia="楷体" w:cs="楷体"/>
                              <w:sz w:val="28"/>
                              <w:szCs w:val="28"/>
                              <w:lang w:val="en-US" w:eastAsia="zh-CN"/>
                              <w14:textFill>
                                <w14:noFill/>
                              </w14:textFill>
                            </w:rPr>
                            <w:drawing>
                              <wp:inline distT="0" distB="0" distL="114300" distR="114300">
                                <wp:extent cx="782320" cy="1087755"/>
                                <wp:effectExtent l="0" t="0" r="5080" b="4445"/>
                                <wp:docPr id="11" name="图片 11" descr="384aa224f90b4811033b5b9248847eb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图片 11" descr="384aa224f90b4811033b5b9248847eb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82320" cy="1087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523;top:1119;height:1250;width:8703;" fillcolor="#FFFFFF [3201]" filled="t" stroked="f" coordsize="21600,21600" o:gfxdata="UEsDBAoAAAAAAIdO4kAAAAAAAAAAAAAAAAAEAAAAZHJzL1BLAwQUAAAACACHTuJA5C6RWr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E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kLpFa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楷体" w:hAnsi="楷体" w:eastAsia="楷体" w:cs="楷体"/>
                              <w:b/>
                              <w:bCs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b/>
                              <w:bCs/>
                              <w:sz w:val="28"/>
                              <w:szCs w:val="28"/>
                              <w:lang w:val="en-US" w:eastAsia="zh-CN"/>
                            </w:rPr>
                            <w:t>陈 鑫</w:t>
                          </w:r>
                        </w:p>
                        <w:p>
                          <w:pPr>
                            <w:rPr>
                              <w:rFonts w:hint="default" w:ascii="楷体" w:hAnsi="楷体" w:eastAsia="楷体" w:cs="楷体"/>
                              <w:b/>
                              <w:bCs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b/>
                              <w:bCs/>
                              <w:sz w:val="28"/>
                              <w:szCs w:val="28"/>
                              <w:lang w:val="en-US" w:eastAsia="zh-CN"/>
                            </w:rPr>
                            <w:t>应聘岗位:C/C++开发工程师(Linux)</w:t>
                          </w:r>
                        </w:p>
                        <w:p>
                          <w:pPr>
                            <w:rPr>
                              <w:rFonts w:hint="eastAsia" w:ascii="楷体" w:hAnsi="楷体" w:eastAsia="楷体" w:cs="楷体"/>
                              <w:sz w:val="24"/>
                              <w:szCs w:val="24"/>
                              <w:lang w:val="en-US" w:eastAsia="zh-CN"/>
                            </w:rPr>
                          </w:pPr>
                        </w:p>
                        <w:p>
                          <w:pPr>
                            <w:rPr>
                              <w:rFonts w:hint="eastAsia" w:ascii="楷体" w:hAnsi="楷体" w:eastAsia="楷体" w:cs="楷体"/>
                              <w:sz w:val="24"/>
                              <w:szCs w:val="24"/>
                              <w:lang w:val="en-US" w:eastAsia="zh-CN"/>
                            </w:rPr>
                          </w:pPr>
                        </w:p>
                        <w:p>
                          <w:pPr>
                            <w:rPr>
                              <w:rFonts w:hint="default" w:ascii="楷体" w:hAnsi="楷体" w:eastAsia="楷体" w:cs="楷体"/>
                              <w:sz w:val="28"/>
                              <w:szCs w:val="28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group id="_x0000_s1026" o:spid="_x0000_s1026" o:spt="203" style="position:absolute;left:3522;top:2308;height:1104;width:8686;" coordorigin="3522,2308" coordsize="8686,1104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202" type="#_x0000_t202" style="position:absolute;left:3522;top:2308;height:1062;width:8686;" fillcolor="#FFFFFF [3201]" filled="t" stroked="f" coordsize="21600,21600" o:gfxdata="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2I0wbUAAADbAAAADwAA&#10;AAAAAAABACAAAAAiAAAAZHJzL2Rvd25yZXYueG1sUEsBAhQAFAAAAAgAh07iQDMvBZ47AAAAOQAA&#10;ABAAAAAAAAAAAQAgAAAABAEAAGRycy9zaGFwZXhtbC54bWxQSwUGAAAAAAYABgBbAQAArg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个人博客:</w:t>
                            </w: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Github：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766;top:2311;height:1101;width:7242;" fillcolor="#FFFFFF [3201]" filled="t" stroked="f" coordsize="21600,21600" o:gfxdata="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8cJLrUAAADbAAAADwAA&#10;AAAAAAABACAAAAAiAAAAZHJzL2Rvd25yZXYueG1sUEsBAhQAFAAAAAgAh07iQDMvBZ47AAAAOQAA&#10;ABAAAAAAAAAAAQAgAAAABAEAAGRycy9zaGFwZXhtbC54bWxQSwUGAAAAAAYABgBbAQAArg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left"/>
                              <w:textAlignment w:val="auto"/>
                              <w:rPr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楷体" w:hAnsi="楷体" w:eastAsia="楷体" w:cs="楷体"/>
                                <w:b/>
                                <w:bCs/>
                                <w:color w:val="5B9BD5" w:themeColor="accent1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https://blog.csdn.net/weixin_46120107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left"/>
                              <w:textAlignment w:val="auto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楷体" w:hAnsi="楷体" w:eastAsia="楷体" w:cs="楷体"/>
                                <w:b/>
                                <w:bCs/>
                                <w:color w:val="5B9BD5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</w:rPr>
                              <w:t>https://gitee.com/king-su-qingfeng/</w:t>
                            </w:r>
                          </w:p>
                          <w:p/>
                        </w:txbxContent>
                      </v:textbox>
                    </v:shape>
                  </v:group>
                </v:group>
                <v:shape id="_x0000_s1026" o:spid="_x0000_s1026" o:spt="202" type="#_x0000_t202" style="position:absolute;left:3523;top:3523;height:608;width:10179;" fillcolor="#FFFFFF [3201]" filled="t" stroked="f" coordsize="21600,21600" o:gfxdata="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wBfbW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6"/>
                          <w:tblW w:w="0" w:type="auto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3293"/>
                          <w:gridCol w:w="3294"/>
                          <w:gridCol w:w="3294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3293" w:type="dxa"/>
                            </w:tcPr>
                            <w:p>
                              <w:pPr>
                                <w:rPr>
                                  <w:rFonts w:hint="default" w:eastAsiaTheme="minorEastAsia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vertAlign w:val="baseline"/>
                                  <w:lang w:val="en-US" w:eastAsia="zh-CN"/>
                                </w:rPr>
                                <w:t xml:space="preserve">电话: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vertAlign w:val="baseline"/>
                                  <w:lang w:val="en-US" w:eastAsia="zh-CN"/>
                                </w:rPr>
                                <w:t>189-4392-9050</w:t>
                              </w:r>
                            </w:p>
                          </w:tc>
                          <w:tc>
                            <w:tcPr>
                              <w:tcW w:w="3294" w:type="dxa"/>
                            </w:tcPr>
                            <w:p>
                              <w:pPr>
                                <w:rPr>
                                  <w:rFonts w:hint="default" w:eastAsiaTheme="minorEastAsia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vertAlign w:val="baseline"/>
                                  <w:lang w:val="en-US" w:eastAsia="zh-CN"/>
                                </w:rPr>
                                <w:t xml:space="preserve">邮箱: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vertAlign w:val="baseline"/>
                                  <w:lang w:val="en-US" w:eastAsia="zh-CN"/>
                                </w:rPr>
                                <w:t>1378925668@qq.com</w:t>
                              </w:r>
                            </w:p>
                          </w:tc>
                          <w:tc>
                            <w:tcPr>
                              <w:tcW w:w="3294" w:type="dxa"/>
                            </w:tcPr>
                            <w:p>
                              <w:pPr>
                                <w:rPr>
                                  <w:rFonts w:hint="default" w:eastAsiaTheme="minorEastAsia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vertAlign w:val="baseline"/>
                                  <w:lang w:val="en-US" w:eastAsia="zh-CN"/>
                                </w:rPr>
                                <w:t xml:space="preserve">现居地址: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vertAlign w:val="baseline"/>
                                  <w:lang w:val="en-US" w:eastAsia="zh-CN"/>
                                </w:rPr>
                                <w:t>杭州/滨江区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tabs>
          <w:tab w:val="left" w:pos="191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91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91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91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915"/>
        </w:tabs>
        <w:bidi w:val="0"/>
        <w:jc w:val="left"/>
        <w:rPr>
          <w:rFonts w:hint="default"/>
          <w:lang w:val="en-US" w:eastAsia="zh-CN"/>
        </w:rPr>
        <w:sectPr>
          <w:pgSz w:w="11906" w:h="16838"/>
          <w:pgMar w:top="0" w:right="1800" w:bottom="0" w:left="1803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6878955</wp:posOffset>
                </wp:positionV>
                <wp:extent cx="6565900" cy="217487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4510" y="9017635"/>
                          <a:ext cx="6565900" cy="217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熟悉使用C/C++进行项目开发,使用时间4年、了解vector、map、C++11新特性、智能指针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熟悉常见的数据结构常见的算法,如十大排序、红黑树、hashmap、堆、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熟悉Linux操作系统,了解虚拟地址空间、静态库/动态库、进程/线程管理,IPC等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熟练掌握socket网络编程，熟悉TCP/IP协议栈，如TCP协议、UDP协议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熟悉select、poll、epoll等多路复用IO模型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熟悉Mysql、redis基本操作及基本原理，并能在项目中熟练使用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  <w:lang w:val="en-US" w:eastAsia="zh-CN"/>
                              </w:rPr>
                              <w:t>熟悉Linux环境下常用命令及相关工具的使用(g++、git、gdb等)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4pt;margin-top:541.65pt;height:171.25pt;width:517pt;z-index:251683840;mso-width-relative:page;mso-height-relative:page;" filled="f" stroked="f" coordsize="21600,21600" o:gfxdata="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MYBi2d0AAAANAQAADwAAAAAAAAABACAAAAAi&#10;AAAAZHJzL2Rvd25yZXYueG1sUEsBAhQAFAAAAAgAh07iQKDfTVGwAgAAWgUAAA4AAAAAAAAAAQAg&#10;AAAALAEAAGRycy9lMm9Eb2MueG1sUEsFBgAAAAAGAAYAWQEAAE4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420" w:leftChars="0" w:hanging="420" w:firstLineChars="0"/>
                        <w:textAlignment w:val="auto"/>
                        <w:rPr>
                          <w:rFonts w:hint="eastAsia" w:ascii="楷体" w:hAnsi="楷体" w:eastAsia="楷体" w:cs="楷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熟悉使用C/C++进行项目开发,使用时间4年、了解vector、map、C++11新特性、智能指针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420" w:leftChars="0" w:hanging="420" w:firstLineChars="0"/>
                        <w:textAlignment w:val="auto"/>
                        <w:rPr>
                          <w:rFonts w:hint="eastAsia" w:ascii="楷体" w:hAnsi="楷体" w:eastAsia="楷体" w:cs="楷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熟悉常见的数据结构常见的算法,如十大排序、红黑树、hashmap、堆、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420" w:leftChars="0" w:hanging="420" w:firstLineChars="0"/>
                        <w:textAlignment w:val="auto"/>
                        <w:rPr>
                          <w:rFonts w:hint="eastAsia" w:ascii="楷体" w:hAnsi="楷体" w:eastAsia="楷体" w:cs="楷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熟悉Linux操作系统,了解虚拟地址空间、静态库/动态库、进程/线程管理,IPC等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420" w:leftChars="0" w:hanging="420" w:firstLineChars="0"/>
                        <w:textAlignment w:val="auto"/>
                        <w:rPr>
                          <w:rFonts w:hint="eastAsia" w:ascii="楷体" w:hAnsi="楷体" w:eastAsia="楷体" w:cs="楷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熟练掌握socket网络编程，熟悉TCP/IP协议栈，如TCP协议、UDP协议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420" w:leftChars="0" w:hanging="420" w:firstLineChars="0"/>
                        <w:textAlignment w:val="auto"/>
                        <w:rPr>
                          <w:rFonts w:hint="eastAsia" w:ascii="楷体" w:hAnsi="楷体" w:eastAsia="楷体" w:cs="楷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熟悉select、poll、epoll等多路复用IO模型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420" w:leftChars="0" w:hanging="420" w:firstLineChars="0"/>
                        <w:textAlignment w:val="auto"/>
                        <w:rPr>
                          <w:rFonts w:hint="eastAsia" w:ascii="楷体" w:hAnsi="楷体" w:eastAsia="楷体" w:cs="楷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熟悉Mysql、redis基本操作及基本原理，并能在项目中熟练使用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420" w:leftChars="0" w:hanging="420" w:firstLineChars="0"/>
                        <w:textAlignment w:val="auto"/>
                        <w:rPr>
                          <w:rFonts w:hint="eastAsia" w:ascii="楷体" w:hAnsi="楷体" w:eastAsia="楷体" w:cs="楷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24"/>
                          <w:szCs w:val="24"/>
                          <w:lang w:val="en-US" w:eastAsia="zh-CN"/>
                        </w:rPr>
                        <w:t>熟悉Linux环境下常用命令及相关工具的使用(g++、git、gdb等)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eastAsia" w:ascii="楷体" w:hAnsi="楷体" w:eastAsia="楷体" w:cs="楷体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eastAsia" w:ascii="楷体" w:hAnsi="楷体" w:eastAsia="楷体" w:cs="楷体"/>
                          <w:sz w:val="24"/>
                          <w:szCs w:val="24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6397625</wp:posOffset>
                </wp:positionV>
                <wp:extent cx="6583680" cy="452755"/>
                <wp:effectExtent l="0" t="0" r="7620" b="1714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0" cy="452755"/>
                          <a:chOff x="3416" y="3622"/>
                          <a:chExt cx="10368" cy="713"/>
                        </a:xfrm>
                      </wpg:grpSpPr>
                      <wps:wsp>
                        <wps:cNvPr id="54" name="直接连接符 20"/>
                        <wps:cNvCnPr/>
                        <wps:spPr>
                          <a:xfrm>
                            <a:off x="3427" y="4321"/>
                            <a:ext cx="10357" cy="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27"/>
                        <wps:cNvSpPr txBox="1"/>
                        <wps:spPr>
                          <a:xfrm>
                            <a:off x="3416" y="3622"/>
                            <a:ext cx="1583" cy="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楷体" w:hAnsi="楷体" w:eastAsia="楷体" w:cs="楷体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楷体" w:hAnsi="楷体" w:eastAsia="楷体" w:cs="楷体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专业技能</w:t>
                              </w:r>
                            </w:p>
                            <w:p>
                              <w:pPr>
                                <w:jc w:val="distribute"/>
                                <w:rPr>
                                  <w:rFonts w:hint="default" w:ascii="楷体" w:hAnsi="楷体" w:eastAsia="楷体" w:cs="楷体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7pt;margin-top:503.75pt;height:35.65pt;width:518.4pt;z-index:251674624;mso-width-relative:page;mso-height-relative:page;" coordorigin="3416,3622" coordsize="10368,713" o:gfxdata="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APeu3zbAAAACgEAAA8AAAAAAAAA&#10;AQAgAAAAIgAAAGRycy9kb3ducmV2LnhtbFBLAQIUABQAAAAIAIdO4kCUlo60ZAMAAJ4HAAAOAAAA&#10;AAAAAAEAIAAAACoBAABkcnMvZTJvRG9jLnhtbFBLBQYAAAAABgAGAFkBAAAABwAAAAA=&#10;">
                <o:lock v:ext="edit" aspectratio="f"/>
                <v:line id="直接连接符 20" o:spid="_x0000_s1026" o:spt="20" style="position:absolute;left:3427;top:4321;height:14;width:10357;" filled="f" stroked="t" coordsize="21600,21600" o:gfxdata="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X44ou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shape id="文本框 27" o:spid="_x0000_s1026" o:spt="202" type="#_x0000_t202" style="position:absolute;left:3416;top:3622;height:665;width:1583;" fillcolor="#FFFFFF [3201]" filled="t" stroked="f" coordsize="21600,21600" o:gfxdata="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2tsO6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楷体" w:hAnsi="楷体" w:eastAsia="楷体" w:cs="楷体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楷体" w:hAnsi="楷体" w:eastAsia="楷体" w:cs="楷体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专业技能</w:t>
                        </w:r>
                      </w:p>
                      <w:p>
                        <w:pPr>
                          <w:jc w:val="distribute"/>
                          <w:rPr>
                            <w:rFonts w:hint="default" w:ascii="楷体" w:hAnsi="楷体" w:eastAsia="楷体" w:cs="楷体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5260975</wp:posOffset>
                </wp:positionV>
                <wp:extent cx="6690360" cy="1268730"/>
                <wp:effectExtent l="0" t="0" r="2540" b="127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036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369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4" w:hRule="atLeast"/>
                              </w:trPr>
                              <w:tc>
                                <w:tcPr>
                                  <w:tcW w:w="103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420" w:leftChars="0" w:hanging="420" w:firstLineChars="0"/>
                                    <w:jc w:val="left"/>
                                    <w:textAlignment w:val="auto"/>
                                    <w:rPr>
                                      <w:rFonts w:hint="default" w:eastAsiaTheme="minorEastAsia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 xml:space="preserve">2021 第十五届 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 xml:space="preserve">ACM 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银奖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103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420" w:leftChars="0" w:hanging="420" w:firstLineChars="0"/>
                                    <w:jc w:val="left"/>
                                    <w:textAlignment w:val="auto"/>
                                    <w:rPr>
                                      <w:rFonts w:hint="default" w:eastAsiaTheme="minorEastAsia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2020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挑战杯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吉林省大学生创业计划竞赛，获得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省级二等奖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03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420" w:leftChars="0" w:hanging="420" w:firstLineChars="0"/>
                                    <w:jc w:val="left"/>
                                    <w:textAlignment w:val="auto"/>
                                    <w:rPr>
                                      <w:rFonts w:hint="default" w:eastAsiaTheme="minorEastAsia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2020 第十一届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蓝桥杯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吉林赛区 C/C++程序设计二等奖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03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420" w:leftChars="0" w:hanging="420" w:firstLineChars="0"/>
                                    <w:jc w:val="left"/>
                                    <w:textAlignment w:val="auto"/>
                                    <w:rPr>
                                      <w:rFonts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2021</w:t>
                                  </w:r>
                                  <w:r>
                                    <w:rPr>
                                      <w:rFonts w:ascii="楷体" w:hAnsi="楷体" w:eastAsia="楷体" w:cs="楷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《基于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改进 Canny 算法在工件质检仿真系统中的应用》论文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10" w:hRule="atLeast"/>
                              </w:trPr>
                              <w:tc>
                                <w:tcPr>
                                  <w:tcW w:w="103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420" w:leftChars="0" w:hanging="420" w:firstLineChars="0"/>
                                    <w:jc w:val="left"/>
                                    <w:textAlignment w:val="auto"/>
                                    <w:rPr>
                                      <w:rFonts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2022 软件设计师(软考中级)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4pt;margin-top:414.25pt;height:99.9pt;width:526.8pt;z-index:251673600;mso-width-relative:page;mso-height-relative:page;" fillcolor="#FFFFFF [3201]" filled="t" stroked="f" coordsize="21600,21600" o:gfxdata="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X/CWzYAAAADQEA&#10;AA8AAAAAAAAAAQAgAAAAIgAAAGRycy9kb3ducmV2LnhtbFBLAQIUABQAAAAIAIdO4kDXxsZXUwIA&#10;AJIEAAAOAAAAAAAAAAEAIAAAACc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369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4" w:hRule="atLeast"/>
                        </w:trPr>
                        <w:tc>
                          <w:tcPr>
                            <w:tcW w:w="103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eastAsiaTheme="minorEastAsia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ascii="楷体" w:hAnsi="楷体" w:eastAsia="楷体" w:cs="楷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2021 第十五届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ACM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银奖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3" w:hRule="atLeast"/>
                        </w:trPr>
                        <w:tc>
                          <w:tcPr>
                            <w:tcW w:w="103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eastAsiaTheme="minorEastAsia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ascii="楷体" w:hAnsi="楷体" w:eastAsia="楷体" w:cs="楷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2020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挑战杯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吉林省大学生创业计划竞赛，获得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省级二等奖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0" w:hRule="atLeast"/>
                        </w:trPr>
                        <w:tc>
                          <w:tcPr>
                            <w:tcW w:w="103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eastAsiaTheme="minorEastAsia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ascii="楷体" w:hAnsi="楷体" w:eastAsia="楷体" w:cs="楷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2020 第十一届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蓝桥杯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吉林赛区 C/C++程序设计二等奖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3" w:hRule="atLeast"/>
                        </w:trPr>
                        <w:tc>
                          <w:tcPr>
                            <w:tcW w:w="103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楷体" w:hAnsi="楷体" w:eastAsia="楷体" w:cs="楷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楷体" w:hAnsi="楷体" w:eastAsia="楷体" w:cs="楷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2021</w:t>
                            </w:r>
                            <w:r>
                              <w:rPr>
                                <w:rFonts w:ascii="楷体" w:hAnsi="楷体" w:eastAsia="楷体" w:cs="楷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《基于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改进 Canny 算法在工件质检仿真系统中的应用》论文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10" w:hRule="atLeast"/>
                        </w:trPr>
                        <w:tc>
                          <w:tcPr>
                            <w:tcW w:w="103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楷体" w:hAnsi="楷体" w:eastAsia="楷体" w:cs="楷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2022 软件设计师(软考中级)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-563245</wp:posOffset>
                </wp:positionH>
                <wp:positionV relativeFrom="paragraph">
                  <wp:posOffset>4784725</wp:posOffset>
                </wp:positionV>
                <wp:extent cx="6583680" cy="452755"/>
                <wp:effectExtent l="0" t="0" r="7620" b="1714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0" cy="452755"/>
                          <a:chOff x="3416" y="3622"/>
                          <a:chExt cx="10368" cy="713"/>
                        </a:xfrm>
                      </wpg:grpSpPr>
                      <wps:wsp>
                        <wps:cNvPr id="45" name="直接连接符 20"/>
                        <wps:cNvCnPr/>
                        <wps:spPr>
                          <a:xfrm>
                            <a:off x="3427" y="4321"/>
                            <a:ext cx="10357" cy="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27"/>
                        <wps:cNvSpPr txBox="1"/>
                        <wps:spPr>
                          <a:xfrm>
                            <a:off x="3416" y="3622"/>
                            <a:ext cx="1583" cy="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楷体" w:hAnsi="楷体" w:eastAsia="楷体" w:cs="楷体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楷体" w:hAnsi="楷体" w:eastAsia="楷体" w:cs="楷体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获奖经历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35pt;margin-top:376.75pt;height:35.65pt;width:518.4pt;z-index:251672576;mso-width-relative:page;mso-height-relative:page;" coordorigin="3416,3622" coordsize="10368,713" o:gfxdata="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Cyywtd3AAAAAwBAAAPAAAAAAAAAAEA&#10;IAAAACIAAABkcnMvZG93bnJldi54bWxQSwECFAAUAAAACACHTuJApFtSt2EDAACeBwAADgAAAAAA&#10;AAABACAAAAArAQAAZHJzL2Uyb0RvYy54bWxQSwUGAAAAAAYABgBZAQAA/gYAAAAA&#10;">
                <o:lock v:ext="edit" aspectratio="f"/>
                <v:line id="直接连接符 20" o:spid="_x0000_s1026" o:spt="20" style="position:absolute;left:3427;top:4321;height:14;width:10357;" filled="f" stroked="t" coordsize="21600,21600" o:gfxdata="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9t0c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shape id="文本框 27" o:spid="_x0000_s1026" o:spt="202" type="#_x0000_t202" style="position:absolute;left:3416;top:3622;height:665;width:1583;" fillcolor="#FFFFFF [3201]" filled="t" stroked="f" coordsize="21600,21600" o:gfxdata="UEsDBAoAAAAAAIdO4kAAAAAAAAAAAAAAAAAEAAAAZHJzL1BLAwQUAAAACACHTuJAiKa4R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wl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imuES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楷体" w:hAnsi="楷体" w:eastAsia="楷体" w:cs="楷体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楷体" w:hAnsi="楷体" w:eastAsia="楷体" w:cs="楷体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获奖经历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-559435</wp:posOffset>
                </wp:positionH>
                <wp:positionV relativeFrom="paragraph">
                  <wp:posOffset>2291080</wp:posOffset>
                </wp:positionV>
                <wp:extent cx="6583680" cy="452755"/>
                <wp:effectExtent l="0" t="0" r="7620" b="1714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0" cy="452755"/>
                          <a:chOff x="3416" y="3622"/>
                          <a:chExt cx="10368" cy="713"/>
                        </a:xfrm>
                        <a:noFill/>
                      </wpg:grpSpPr>
                      <wps:wsp>
                        <wps:cNvPr id="39" name="直接连接符 20"/>
                        <wps:cNvCnPr/>
                        <wps:spPr>
                          <a:xfrm>
                            <a:off x="3427" y="4321"/>
                            <a:ext cx="10357" cy="14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27"/>
                        <wps:cNvSpPr txBox="1"/>
                        <wps:spPr>
                          <a:xfrm>
                            <a:off x="3416" y="3622"/>
                            <a:ext cx="1583" cy="66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楷体" w:hAnsi="楷体" w:eastAsia="楷体" w:cs="楷体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楷体" w:hAnsi="楷体" w:eastAsia="楷体" w:cs="楷体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05pt;margin-top:180.4pt;height:35.65pt;width:518.4pt;z-index:251670528;mso-width-relative:page;mso-height-relative:page;" coordorigin="3416,3622" coordsize="10368,713" o:gfxdata="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AnL2l13AAAAAsBAAAPAAAAAAAAAAEAIAAAACIAAABkcnMv&#10;ZG93bnJldi54bWxQSwECFAAUAAAACACHTuJAPbl6CVUDAACCBwAADgAAAAAAAAABACAAAAArAQAA&#10;ZHJzL2Uyb0RvYy54bWxQSwUGAAAAAAYABgBZAQAA8gYAAAAA&#10;">
                <o:lock v:ext="edit" aspectratio="f"/>
                <v:line id="直接连接符 20" o:spid="_x0000_s1026" o:spt="20" style="position:absolute;left:3427;top:4321;height:14;width:10357;" filled="t" stroked="t" coordsize="21600,21600" o:gfxdata="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aotb4A&#10;AADb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000000 [3213]" miterlimit="8" joinstyle="miter"/>
                  <v:imagedata o:title=""/>
                  <o:lock v:ext="edit" aspectratio="f"/>
                </v:line>
                <v:shape id="文本框 27" o:spid="_x0000_s1026" o:spt="202" type="#_x0000_t202" style="position:absolute;left:3416;top:3622;height:665;width:1583;" filled="t" stroked="f" coordsize="21600,21600" o:gfxdata="UEsDBAoAAAAAAIdO4kAAAAAAAAAAAAAAAAAEAAAAZHJzL1BLAwQUAAAACACHTuJAB08gM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xy+X9IP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dPIDC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楷体" w:hAnsi="楷体" w:eastAsia="楷体" w:cs="楷体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楷体" w:hAnsi="楷体" w:eastAsia="楷体" w:cs="楷体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实习经历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2760980</wp:posOffset>
                </wp:positionV>
                <wp:extent cx="6899275" cy="2179955"/>
                <wp:effectExtent l="0" t="0" r="9525" b="444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9275" cy="2179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352"/>
                              <w:gridCol w:w="3353"/>
                              <w:gridCol w:w="3561"/>
                              <w:gridCol w:w="182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82" w:type="dxa"/>
                                <w:trHeight w:val="691" w:hRule="atLeast"/>
                              </w:trPr>
                              <w:tc>
                                <w:tcPr>
                                  <w:tcW w:w="33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textAlignment w:val="auto"/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2022.10.08 - 2023.3.05</w:t>
                                  </w:r>
                                </w:p>
                              </w:tc>
                              <w:tc>
                                <w:tcPr>
                                  <w:tcW w:w="33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jc w:val="center"/>
                                    <w:textAlignment w:val="auto"/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成都网安科技发展有限公司</w:t>
                                  </w:r>
                                </w:p>
                              </w:tc>
                              <w:tc>
                                <w:tcPr>
                                  <w:tcW w:w="35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jc w:val="center"/>
                                    <w:textAlignment w:val="auto"/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Linux C/C++开发工程师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97" w:hRule="atLeast"/>
                              </w:trPr>
                              <w:tc>
                                <w:tcPr>
                                  <w:tcW w:w="10448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420" w:leftChars="0" w:hanging="420" w:firstLineChars="0"/>
                                    <w:jc w:val="left"/>
                                    <w:textAlignment w:val="auto"/>
                                    <w:rPr>
                                      <w:rFonts w:hint="default" w:eastAsiaTheme="minorEastAsia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楷体" w:hAnsi="楷体" w:eastAsia="楷体" w:cs="楷体"/>
                                      <w:b w:val="0"/>
                                      <w:bCs w:val="0"/>
                                      <w:color w:val="3F3F3F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我在非涉密监测器的项目中，主要负责正则引擎模块，独立完成了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 w:val="0"/>
                                      <w:bCs w:val="0"/>
                                      <w:color w:val="3F3F3F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代码的优化，并通过 AC 字典树思想减少相同字符重复判断的次数，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color w:val="3F3F3F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使得在原项目上性能提升了30%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 w:val="0"/>
                                      <w:bCs w:val="0"/>
                                      <w:color w:val="3F3F3F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(业务特点的背景下)。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82" w:type="dxa"/>
                                <w:trHeight w:val="969" w:hRule="atLeast"/>
                              </w:trPr>
                              <w:tc>
                                <w:tcPr>
                                  <w:tcW w:w="10266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420" w:leftChars="0" w:hanging="420" w:firstLineChars="0"/>
                                    <w:jc w:val="left"/>
                                    <w:textAlignment w:val="auto"/>
                                    <w:rPr>
                                      <w:rFonts w:hint="default" w:eastAsiaTheme="minorEastAsia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楷体" w:hAnsi="楷体" w:eastAsia="楷体" w:cs="楷体"/>
                                      <w:color w:val="3F3F3F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我在内网 207(内网监测器)项目中，主要负责操作系统识别、mac 厂商识别、服务器识别等，独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color w:val="3F3F3F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立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color w:val="3F3F3F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通过位图的方式进行查重和过滤并根据业务特点只处理部分数据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color w:val="3F3F3F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，并将整个模块的代码进行了调整，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color w:val="3F3F3F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减小代码冗余，使得在原项目上性能提升 20%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color w:val="3F3F3F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(功能模块达到要求的性能要求)。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182" w:type="dxa"/>
                                <w:trHeight w:val="736" w:hRule="atLeast"/>
                              </w:trPr>
                              <w:tc>
                                <w:tcPr>
                                  <w:tcW w:w="10266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420" w:leftChars="0" w:hanging="420" w:firstLineChars="0"/>
                                    <w:jc w:val="left"/>
                                    <w:textAlignment w:val="auto"/>
                                    <w:rPr>
                                      <w:rFonts w:hint="default" w:eastAsiaTheme="minorEastAsia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楷体" w:hAnsi="楷体" w:eastAsia="楷体" w:cs="楷体"/>
                                      <w:color w:val="3F3F3F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我在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color w:val="3F3F3F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项目公共模块中</w:t>
                                  </w:r>
                                  <w:r>
                                    <w:rPr>
                                      <w:rFonts w:ascii="楷体" w:hAnsi="楷体" w:eastAsia="楷体" w:cs="楷体"/>
                                      <w:color w:val="3F3F3F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，主要负责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color w:val="3F3F3F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音视频模块</w:t>
                                  </w:r>
                                  <w:r>
                                    <w:rPr>
                                      <w:rFonts w:ascii="楷体" w:hAnsi="楷体" w:eastAsia="楷体" w:cs="楷体"/>
                                      <w:color w:val="3F3F3F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，独立完成了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color w:val="3F3F3F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从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color w:val="3F3F3F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视频中提取图片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color w:val="3F3F3F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、从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color w:val="3F3F3F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视频中提取音频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color w:val="3F3F3F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color w:val="3F3F3F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语音识别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color w:val="3F3F3F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的技术预研，为了方便使用，对接口进行二次封装。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3pt;margin-top:217.4pt;height:171.65pt;width:543.25pt;z-index:251671552;mso-width-relative:page;mso-height-relative:page;" fillcolor="#FFFFFF [3201]" filled="t" stroked="f" coordsize="21600,21600" o:gfxdata="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Eato51wAAAAsB&#10;AAAPAAAAAAAAAAEAIAAAACIAAABkcnMvZG93bnJldi54bWxQSwECFAAUAAAACACHTuJAEaH1dlUC&#10;AACSBAAADgAAAAAAAAABACAAAAAm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352"/>
                        <w:gridCol w:w="3353"/>
                        <w:gridCol w:w="3561"/>
                        <w:gridCol w:w="182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82" w:type="dxa"/>
                          <w:trHeight w:val="691" w:hRule="atLeast"/>
                        </w:trPr>
                        <w:tc>
                          <w:tcPr>
                            <w:tcW w:w="33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2022.10.08 - 2023.3.05</w:t>
                            </w:r>
                          </w:p>
                        </w:tc>
                        <w:tc>
                          <w:tcPr>
                            <w:tcW w:w="33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成都网安科技发展有限公司</w:t>
                            </w:r>
                          </w:p>
                        </w:tc>
                        <w:tc>
                          <w:tcPr>
                            <w:tcW w:w="35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Linux C/C++开发工程师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97" w:hRule="atLeast"/>
                        </w:trPr>
                        <w:tc>
                          <w:tcPr>
                            <w:tcW w:w="10448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eastAsiaTheme="minorEastAsia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ascii="楷体" w:hAnsi="楷体" w:eastAsia="楷体" w:cs="楷体"/>
                                <w:b w:val="0"/>
                                <w:bCs w:val="0"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我在非涉密监测器的项目中，主要负责正则引擎模块，独立完成了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代码的优化，并通过 AC 字典树思想减少相同字符重复判断的次数，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使得在原项目上性能提升了30%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(业务特点的背景下)。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82" w:type="dxa"/>
                          <w:trHeight w:val="969" w:hRule="atLeast"/>
                        </w:trPr>
                        <w:tc>
                          <w:tcPr>
                            <w:tcW w:w="10266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eastAsiaTheme="minorEastAsia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ascii="楷体" w:hAnsi="楷体" w:eastAsia="楷体" w:cs="楷体"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我在内网 207(内网监测器)项目中，主要负责操作系统识别、mac 厂商识别、服务器识别等，独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立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通过位图的方式进行查重和过滤并根据业务特点只处理部分数据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，并将整个模块的代码进行了调整，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减小代码冗余，使得在原项目上性能提升 20%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(功能模块达到要求的性能要求)。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182" w:type="dxa"/>
                          <w:trHeight w:val="736" w:hRule="atLeast"/>
                        </w:trPr>
                        <w:tc>
                          <w:tcPr>
                            <w:tcW w:w="10266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eastAsiaTheme="minorEastAsia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ascii="楷体" w:hAnsi="楷体" w:eastAsia="楷体" w:cs="楷体"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我在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项目公共模块中</w:t>
                            </w:r>
                            <w:r>
                              <w:rPr>
                                <w:rFonts w:ascii="楷体" w:hAnsi="楷体" w:eastAsia="楷体" w:cs="楷体"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，主要负责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音视频模块</w:t>
                            </w:r>
                            <w:r>
                              <w:rPr>
                                <w:rFonts w:ascii="楷体" w:hAnsi="楷体" w:eastAsia="楷体" w:cs="楷体"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，独立完成了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从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视频中提取图片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、从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视频中提取音频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语音识别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3F3F3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的技术预研，为了方便使用，对接口进行二次封装。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1365250</wp:posOffset>
                </wp:positionV>
                <wp:extent cx="6576060" cy="884555"/>
                <wp:effectExtent l="0" t="0" r="2540" b="444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77210" y="3763010"/>
                          <a:ext cx="6576060" cy="88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315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65"/>
                              <w:gridCol w:w="2845"/>
                              <w:gridCol w:w="3298"/>
                              <w:gridCol w:w="260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2019-2023</w:t>
                                  </w:r>
                                </w:p>
                              </w:tc>
                              <w:tc>
                                <w:tcPr>
                                  <w:tcW w:w="28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吉林建筑科技学院</w:t>
                                  </w:r>
                                </w:p>
                              </w:tc>
                              <w:tc>
                                <w:tcPr>
                                  <w:tcW w:w="32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绩点排名前5%</w:t>
                                  </w:r>
                                </w:p>
                              </w:tc>
                              <w:tc>
                                <w:tcPr>
                                  <w:tcW w:w="26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计算机科学与技术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8pt;margin-top:107.5pt;height:69.65pt;width:517.8pt;z-index:251668480;mso-width-relative:page;mso-height-relative:page;" fillcolor="#FFFFFF [3201]" filled="t" stroked="f" coordsize="21600,21600" o:gfxdata="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o/VbTX&#10;AAAACwEAAA8AAAAAAAAAAQAgAAAAIgAAAGRycy9kb3ducmV2LnhtbFBLAQIUABQAAAAIAIdO4kBd&#10;QOYhWgIAAJ0EAAAOAAAAAAAAAAEAIAAAACY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315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65"/>
                        <w:gridCol w:w="2845"/>
                        <w:gridCol w:w="3298"/>
                        <w:gridCol w:w="260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2019-2023</w:t>
                            </w:r>
                          </w:p>
                        </w:tc>
                        <w:tc>
                          <w:tcPr>
                            <w:tcW w:w="28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吉林建筑科技学院</w:t>
                            </w:r>
                          </w:p>
                        </w:tc>
                        <w:tc>
                          <w:tcPr>
                            <w:tcW w:w="32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绩点排名前5%</w:t>
                            </w:r>
                          </w:p>
                        </w:tc>
                        <w:tc>
                          <w:tcPr>
                            <w:tcW w:w="26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计算机科学与技术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878840</wp:posOffset>
                </wp:positionV>
                <wp:extent cx="6576695" cy="452755"/>
                <wp:effectExtent l="0" t="0" r="1905" b="1714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452755"/>
                          <a:chOff x="3416" y="3622"/>
                          <a:chExt cx="10357" cy="713"/>
                        </a:xfrm>
                      </wpg:grpSpPr>
                      <wps:wsp>
                        <wps:cNvPr id="20" name="直接连接符 20"/>
                        <wps:cNvCnPr/>
                        <wps:spPr>
                          <a:xfrm>
                            <a:off x="3416" y="4321"/>
                            <a:ext cx="10357" cy="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3416" y="3622"/>
                            <a:ext cx="1583" cy="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楷体" w:hAnsi="楷体" w:eastAsia="楷体" w:cs="楷体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楷体" w:hAnsi="楷体" w:eastAsia="楷体" w:cs="楷体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9pt;margin-top:69.2pt;height:35.65pt;width:517.85pt;z-index:251666432;mso-width-relative:page;mso-height-relative:page;" coordorigin="3416,3622" coordsize="10357,713" o:gfxdata="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2oS8ldsAAAALAQAADwAAAAAAAAAB&#10;ACAAAAAiAAAAZHJzL2Rvd25yZXYueG1sUEsBAhQAFAAAAAgAh07iQC1v8SdjAwAAngcAAA4AAAAA&#10;AAAAAQAgAAAAKgEAAGRycy9lMm9Eb2MueG1sUEsFBgAAAAAGAAYAWQEAAP8GAAAAAA==&#10;">
                <o:lock v:ext="edit" aspectratio="f"/>
                <v:line id="_x0000_s1026" o:spid="_x0000_s1026" o:spt="20" style="position:absolute;left:3416;top:4321;height:14;width:10357;" filled="f" stroked="t" coordsize="21600,21600" o:gfxdata="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ya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3416;top:3622;height:665;width:1583;" fillcolor="#FFFFFF [3201]" filled="t" stroked="f" coordsize="21600,21600" o:gfxdata="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1+H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楷体" w:hAnsi="楷体" w:eastAsia="楷体" w:cs="楷体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楷体" w:hAnsi="楷体" w:eastAsia="楷体" w:cs="楷体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1803400</wp:posOffset>
                </wp:positionV>
                <wp:extent cx="6515735" cy="551815"/>
                <wp:effectExtent l="0" t="0" r="12065" b="698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2450" y="3573780"/>
                          <a:ext cx="6515735" cy="551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《C++面向对象设计》、《计算机网络》、《数据库》、《数据结构》、《操作系统》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楷体" w:hAnsi="楷体" w:eastAsia="楷体" w:cs="楷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《算法设计与分析》、《软件设计》、《计算组成原理》等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1pt;margin-top:142pt;height:43.45pt;width:513.05pt;z-index:251669504;mso-width-relative:page;mso-height-relative:page;" fillcolor="#FFFFFF [3201]" filled="t" stroked="f" coordsize="21600,21600" o:gfxdata="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xN8vY9cA&#10;AAALAQAADwAAAAAAAAABACAAAAAiAAAAZHJzL2Rvd25yZXYueG1sUEsBAhQAFAAAAAgAh07iQHGA&#10;hj5ZAgAAnAQAAA4AAAAAAAAAAQAgAAAAJg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楷体" w:hAnsi="楷体" w:eastAsia="楷体" w:cs="楷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楷体" w:hAnsi="楷体" w:eastAsia="楷体" w:cs="楷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《C++面向对象设计》、《计算机网络》、《数据库》、《数据结构》、《操作系统》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楷体" w:hAnsi="楷体" w:eastAsia="楷体" w:cs="楷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《算法设计与分析》、《软件设计》、《计算组成原理》等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</w:t>
      </w:r>
      <w:bookmarkStart w:id="0" w:name="_GoBack"/>
      <w:bookmarkEnd w:id="0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6616700</wp:posOffset>
                </wp:positionV>
                <wp:extent cx="6597015" cy="3110230"/>
                <wp:effectExtent l="0" t="0" r="6985" b="127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015" cy="3110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30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159" w:hRule="atLeast"/>
                              </w:trPr>
                              <w:tc>
                                <w:tcPr>
                                  <w:tcW w:w="102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tbl>
                                  <w:tblPr>
                                    <w:tblStyle w:val="6"/>
                                    <w:tblW w:w="10213" w:type="dxa"/>
                                    <w:tblInd w:w="-76" w:type="dxa"/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Layout w:type="autofit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10213"/>
                                  </w:tblGrid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</w:tblPrEx>
                                    <w:trPr>
                                      <w:trHeight w:val="678" w:hRule="atLeast"/>
                                    </w:trPr>
                                    <w:tc>
                                      <w:tcPr>
                                        <w:tcW w:w="1021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>
                                        <w:pPr>
                                          <w:keepNext w:val="0"/>
                                          <w:keepLines w:val="0"/>
                                          <w:pageBreakBefore w:val="0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uppressLineNumbers w:val="0"/>
                                          <w:kinsoku/>
                                          <w:wordWrap/>
                                          <w:overflowPunct/>
                                          <w:topLinePunct w:val="0"/>
                                          <w:autoSpaceDE/>
                                          <w:autoSpaceDN/>
                                          <w:bidi w:val="0"/>
                                          <w:adjustRightInd/>
                                          <w:snapToGrid/>
                                          <w:spacing w:line="360" w:lineRule="auto"/>
                                          <w:ind w:left="420" w:leftChars="0" w:hanging="420" w:firstLineChars="0"/>
                                          <w:jc w:val="left"/>
                                          <w:textAlignment w:val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楷体" w:hAnsi="楷体" w:eastAsia="楷体" w:cs="楷体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4"/>
                                            <w:szCs w:val="24"/>
                                            <w:lang w:val="en-US" w:eastAsia="zh-CN" w:bidi="ar"/>
                                          </w:rPr>
                                          <w:t>善于总结</w:t>
                                        </w:r>
                                        <w:r>
                                          <w:rPr>
                                            <w:rFonts w:hint="eastAsia" w:ascii="楷体" w:hAnsi="楷体" w:eastAsia="楷体" w:cs="楷体"/>
                                            <w:color w:val="000000"/>
                                            <w:kern w:val="0"/>
                                            <w:sz w:val="24"/>
                                            <w:szCs w:val="24"/>
                                            <w:lang w:val="en-US" w:eastAsia="zh-CN" w:bidi="ar"/>
                                          </w:rPr>
                                          <w:t>,</w:t>
                                        </w:r>
                                        <w:r>
                                          <w:rPr>
                                            <w:rFonts w:ascii="楷体" w:hAnsi="楷体" w:eastAsia="楷体" w:cs="楷体"/>
                                            <w:color w:val="000000"/>
                                            <w:kern w:val="0"/>
                                            <w:sz w:val="24"/>
                                            <w:szCs w:val="24"/>
                                            <w:lang w:val="en-US" w:eastAsia="zh-CN" w:bidi="ar"/>
                                          </w:rPr>
                                          <w:t>已写博客 4 年,</w:t>
                                        </w:r>
                                        <w:r>
                                          <w:rPr>
                                            <w:rFonts w:hint="eastAsia" w:ascii="楷体" w:hAnsi="楷体" w:eastAsia="楷体" w:cs="楷体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4"/>
                                            <w:szCs w:val="24"/>
                                            <w:lang w:val="en-US" w:eastAsia="zh-CN" w:bidi="ar"/>
                                          </w:rPr>
                                          <w:t>原创文章达到百篇</w:t>
                                        </w:r>
                                        <w:r>
                                          <w:rPr>
                                            <w:rFonts w:hint="eastAsia" w:ascii="楷体" w:hAnsi="楷体" w:eastAsia="楷体" w:cs="楷体"/>
                                            <w:color w:val="000000"/>
                                            <w:kern w:val="0"/>
                                            <w:sz w:val="24"/>
                                            <w:szCs w:val="24"/>
                                            <w:lang w:val="en-US" w:eastAsia="zh-CN" w:bidi="ar"/>
                                          </w:rPr>
                                          <w:t>,</w:t>
                                        </w:r>
                                        <w:r>
                                          <w:rPr>
                                            <w:rFonts w:hint="eastAsia" w:ascii="楷体" w:hAnsi="楷体" w:eastAsia="楷体" w:cs="楷体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4"/>
                                            <w:szCs w:val="24"/>
                                            <w:lang w:val="en-US" w:eastAsia="zh-CN" w:bidi="ar"/>
                                          </w:rPr>
                                          <w:t>累计阅读量 10w+</w:t>
                                        </w:r>
                                        <w:r>
                                          <w:rPr>
                                            <w:rFonts w:hint="eastAsia" w:ascii="楷体" w:hAnsi="楷体" w:eastAsia="楷体" w:cs="楷体"/>
                                            <w:color w:val="000000"/>
                                            <w:kern w:val="0"/>
                                            <w:sz w:val="24"/>
                                            <w:szCs w:val="24"/>
                                            <w:lang w:val="en-US" w:eastAsia="zh-CN" w:bidi="ar"/>
                                          </w:rPr>
                                          <w:t>，</w:t>
                                        </w:r>
                                        <w:r>
                                          <w:rPr>
                                            <w:rFonts w:hint="eastAsia" w:ascii="楷体" w:hAnsi="楷体" w:eastAsia="楷体" w:cs="楷体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4"/>
                                            <w:szCs w:val="24"/>
                                            <w:lang w:val="en-US" w:eastAsia="zh-CN" w:bidi="ar"/>
                                          </w:rPr>
                                          <w:t>多次登上c++内容榜前5。</w:t>
                                        </w:r>
                                      </w:p>
                                      <w:p>
                                        <w:pPr>
                                          <w:keepNext w:val="0"/>
                                          <w:keepLines w:val="0"/>
                                          <w:pageBreakBefore w:val="0"/>
                                          <w:widowControl/>
                                          <w:suppressLineNumbers w:val="0"/>
                                          <w:kinsoku/>
                                          <w:wordWrap/>
                                          <w:overflowPunct/>
                                          <w:topLinePunct w:val="0"/>
                                          <w:autoSpaceDE/>
                                          <w:autoSpaceDN/>
                                          <w:bidi w:val="0"/>
                                          <w:adjustRightInd/>
                                          <w:snapToGrid/>
                                          <w:spacing w:line="360" w:lineRule="auto"/>
                                          <w:ind w:firstLine="482" w:firstLineChars="200"/>
                                          <w:jc w:val="left"/>
                                          <w:textAlignment w:val="auto"/>
                                          <w:rPr>
                                            <w:rFonts w:hint="default" w:ascii="楷体" w:hAnsi="楷体" w:eastAsia="楷体" w:cs="楷体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楷体" w:hAnsi="楷体" w:eastAsia="楷体" w:cs="楷体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4"/>
                                            <w:szCs w:val="24"/>
                                            <w:lang w:val="en-US" w:eastAsia="zh-CN" w:bidi="ar"/>
                                          </w:rPr>
                                          <w:t>个人博客地址:</w:t>
                                        </w:r>
                                        <w:r>
                                          <w:rPr>
                                            <w:rFonts w:hint="eastAsia" w:ascii="楷体" w:hAnsi="楷体" w:eastAsia="楷体" w:cs="楷体"/>
                                            <w:b/>
                                            <w:bCs/>
                                            <w:color w:val="5B9BD5" w:themeColor="accent1"/>
                                            <w:kern w:val="0"/>
                                            <w:sz w:val="24"/>
                                            <w:szCs w:val="24"/>
                                            <w:u w:val="single"/>
                                            <w:lang w:val="en-US" w:eastAsia="zh-CN" w:bidi="ar"/>
                                            <w14:textFill>
                                              <w14:solidFill>
                                                <w14:schemeClr w14:val="accent1"/>
                                              </w14:solidFill>
                                            </w14:textFill>
                                          </w:rPr>
                                          <w:t>https://blog.csdn.net/weixin_46120107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788" w:hRule="atLeast"/>
                                    </w:trPr>
                                    <w:tc>
                                      <w:tcPr>
                                        <w:tcW w:w="1021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>
                                        <w:pPr>
                                          <w:keepNext w:val="0"/>
                                          <w:keepLines w:val="0"/>
                                          <w:pageBreakBefore w:val="0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uppressLineNumbers w:val="0"/>
                                          <w:kinsoku/>
                                          <w:wordWrap/>
                                          <w:overflowPunct/>
                                          <w:topLinePunct w:val="0"/>
                                          <w:autoSpaceDE/>
                                          <w:autoSpaceDN/>
                                          <w:bidi w:val="0"/>
                                          <w:adjustRightInd/>
                                          <w:snapToGrid/>
                                          <w:spacing w:line="360" w:lineRule="auto"/>
                                          <w:ind w:left="420" w:leftChars="0" w:hanging="420" w:firstLineChars="0"/>
                                          <w:jc w:val="left"/>
                                          <w:textAlignment w:val="auto"/>
                                          <w:rPr>
                                            <w:rFonts w:hint="default" w:ascii="楷体" w:hAnsi="楷体" w:eastAsia="楷体" w:cs="楷体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ascii="楷体" w:hAnsi="楷体" w:eastAsia="楷体" w:cs="楷体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4"/>
                                            <w:szCs w:val="24"/>
                                            <w:lang w:val="en-US" w:eastAsia="zh-CN" w:bidi="ar"/>
                                          </w:rPr>
                                          <w:t>喜欢研究新技术和编写一些轮子</w:t>
                                        </w:r>
                                        <w:r>
                                          <w:rPr>
                                            <w:rFonts w:hint="eastAsia" w:ascii="楷体" w:hAnsi="楷体" w:eastAsia="楷体" w:cs="楷体"/>
                                            <w:color w:val="000000"/>
                                            <w:kern w:val="0"/>
                                            <w:sz w:val="24"/>
                                            <w:szCs w:val="24"/>
                                            <w:lang w:val="en-US" w:eastAsia="zh-CN" w:bidi="ar"/>
                                          </w:rPr>
                                          <w:t>(目前已完成红黑树、日志系统等),并在大学期间顺利获得</w:t>
                                        </w:r>
                                        <w:r>
                                          <w:rPr>
                                            <w:rFonts w:hint="eastAsia" w:ascii="楷体" w:hAnsi="楷体" w:eastAsia="楷体" w:cs="楷体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4"/>
                                            <w:szCs w:val="24"/>
                                            <w:lang w:val="en-US" w:eastAsia="zh-CN" w:bidi="ar"/>
                                          </w:rPr>
                                          <w:t>软件设计师资格证书(中级)</w:t>
                                        </w:r>
                                        <w:r>
                                          <w:rPr>
                                            <w:rFonts w:hint="eastAsia" w:ascii="楷体" w:hAnsi="楷体" w:eastAsia="楷体" w:cs="楷体"/>
                                            <w:color w:val="000000"/>
                                            <w:kern w:val="0"/>
                                            <w:sz w:val="24"/>
                                            <w:szCs w:val="24"/>
                                            <w:lang w:val="en-US" w:eastAsia="zh-CN" w:bidi="ar"/>
                                          </w:rPr>
                                          <w:t>。</w:t>
                                        </w:r>
                                      </w:p>
                                      <w:p>
                                        <w:pPr>
                                          <w:keepNext w:val="0"/>
                                          <w:keepLines w:val="0"/>
                                          <w:pageBreakBefore w:val="0"/>
                                          <w:widowControl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suppressLineNumbers w:val="0"/>
                                          <w:kinsoku/>
                                          <w:wordWrap/>
                                          <w:overflowPunct/>
                                          <w:topLinePunct w:val="0"/>
                                          <w:autoSpaceDE/>
                                          <w:autoSpaceDN/>
                                          <w:bidi w:val="0"/>
                                          <w:adjustRightInd/>
                                          <w:snapToGrid/>
                                          <w:spacing w:line="360" w:lineRule="auto"/>
                                          <w:ind w:leftChars="0" w:firstLine="482" w:firstLineChars="200"/>
                                          <w:jc w:val="left"/>
                                          <w:textAlignment w:val="auto"/>
                                          <w:rPr>
                                            <w:rFonts w:hint="default" w:ascii="楷体" w:hAnsi="楷体" w:eastAsia="楷体" w:cs="楷体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楷体" w:hAnsi="楷体" w:eastAsia="楷体" w:cs="楷体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4"/>
                                            <w:szCs w:val="24"/>
                                            <w:lang w:val="en-US" w:eastAsia="zh-CN" w:bidi="ar"/>
                                          </w:rPr>
                                          <w:t>个人轮子地址:</w:t>
                                        </w:r>
                                        <w:r>
                                          <w:rPr>
                                            <w:rFonts w:hint="eastAsia" w:ascii="楷体" w:hAnsi="楷体" w:eastAsia="楷体" w:cs="楷体"/>
                                            <w:b/>
                                            <w:bCs/>
                                            <w:color w:val="5B9BD5"/>
                                            <w:kern w:val="0"/>
                                            <w:sz w:val="24"/>
                                            <w:szCs w:val="24"/>
                                            <w:u w:val="single"/>
                                            <w:lang w:val="en-US" w:eastAsia="zh-CN" w:bidi="ar"/>
                                          </w:rPr>
                                          <w:t>https://gitee.com/king-su-qingfeng/wheel.git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643" w:hRule="atLeast"/>
                                    </w:trPr>
                                    <w:tc>
                                      <w:tcPr>
                                        <w:tcW w:w="1021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>
                                        <w:pPr>
                                          <w:keepNext w:val="0"/>
                                          <w:keepLines w:val="0"/>
                                          <w:pageBreakBefore w:val="0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kinsoku/>
                                          <w:wordWrap/>
                                          <w:overflowPunct/>
                                          <w:topLinePunct w:val="0"/>
                                          <w:autoSpaceDE/>
                                          <w:autoSpaceDN/>
                                          <w:bidi w:val="0"/>
                                          <w:adjustRightInd/>
                                          <w:snapToGrid/>
                                          <w:spacing w:line="360" w:lineRule="auto"/>
                                          <w:ind w:left="420" w:leftChars="0" w:hanging="420" w:firstLineChars="0"/>
                                          <w:textAlignment w:val="auto"/>
                                          <w:rPr>
                                            <w:rFonts w:hint="default" w:ascii="楷体" w:hAnsi="楷体" w:eastAsia="楷体" w:cs="楷体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楷体" w:hAnsi="楷体" w:eastAsia="楷体" w:cs="楷体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vertAlign w:val="baseline"/>
                                            <w:lang w:val="en-US" w:eastAsia="zh-CN"/>
                                          </w:rPr>
                                          <w:t>平时喜欢阅读，阅读过《计算机组成原理》、《操作系统》、《图解TCP/IP第5版》、《算法图解》、《C++Primer中文版 第5版》等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auto" w:sz="4" w:space="0"/>
                                        <w:left w:val="single" w:color="auto" w:sz="4" w:space="0"/>
                                        <w:bottom w:val="single" w:color="auto" w:sz="4" w:space="0"/>
                                        <w:right w:val="single" w:color="auto" w:sz="4" w:space="0"/>
                                        <w:insideH w:val="single" w:color="auto" w:sz="4" w:space="0"/>
                                        <w:insideV w:val="single" w:color="auto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trHeight w:val="706" w:hRule="atLeast"/>
                                    </w:trPr>
                                    <w:tc>
                                      <w:tcPr>
                                        <w:tcW w:w="10213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>
                                        <w:pPr>
                                          <w:keepNext w:val="0"/>
                                          <w:keepLines w:val="0"/>
                                          <w:pageBreakBefore w:val="0"/>
                                          <w:widowControl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uppressLineNumbers w:val="0"/>
                                          <w:kinsoku/>
                                          <w:wordWrap/>
                                          <w:overflowPunct/>
                                          <w:topLinePunct w:val="0"/>
                                          <w:autoSpaceDE/>
                                          <w:autoSpaceDN/>
                                          <w:bidi w:val="0"/>
                                          <w:adjustRightInd/>
                                          <w:snapToGrid/>
                                          <w:spacing w:line="360" w:lineRule="auto"/>
                                          <w:ind w:left="420" w:leftChars="0" w:hanging="420" w:firstLineChars="0"/>
                                          <w:jc w:val="left"/>
                                          <w:textAlignment w:val="auto"/>
                                          <w:rPr>
                                            <w:rFonts w:hint="default" w:ascii="楷体" w:hAnsi="楷体" w:eastAsia="楷体" w:cs="楷体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ascii="楷体" w:hAnsi="楷体" w:eastAsia="楷体" w:cs="楷体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4"/>
                                            <w:szCs w:val="24"/>
                                            <w:lang w:val="en-US" w:eastAsia="zh-CN" w:bidi="ar"/>
                                          </w:rPr>
                                          <w:t>善于团队合作和沟通</w:t>
                                        </w:r>
                                        <w:r>
                                          <w:rPr>
                                            <w:rFonts w:hint="eastAsia" w:ascii="楷体" w:hAnsi="楷体" w:eastAsia="楷体" w:cs="楷体"/>
                                            <w:color w:val="000000"/>
                                            <w:kern w:val="0"/>
                                            <w:sz w:val="24"/>
                                            <w:szCs w:val="24"/>
                                            <w:lang w:val="en-US" w:eastAsia="zh-CN" w:bidi="ar"/>
                                          </w:rPr>
                                          <w:t>,在大学期间曾多次带队参加比赛并在大学生创新创业训练项目、挑战杯、 互联网+等团队比赛中获得银奖和铜奖。</w:t>
                                        </w:r>
                                        <w:r>
                                          <w:rPr>
                                            <w:rFonts w:hint="eastAsia" w:ascii="楷体" w:hAnsi="楷体" w:eastAsia="楷体" w:cs="楷体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4"/>
                                            <w:szCs w:val="24"/>
                                            <w:lang w:val="en-US" w:eastAsia="zh-CN" w:bidi="ar"/>
                                          </w:rPr>
                                          <w:t>在实习期间与同部门同事、跨部门同事合作交流融洽, 很快融入开发团队。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rPr>
                                      <w:rFonts w:hint="default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4pt;margin-top:521pt;height:244.9pt;width:519.45pt;z-index:251676672;mso-width-relative:page;mso-height-relative:page;" fillcolor="#FFFFFF [3201]" filled="t" stroked="f" coordsize="21600,21600" o:gfxdata="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2UmD/XAAAADAEA&#10;AA8AAAAAAAAAAQAgAAAAIgAAAGRycy9kb3ducmV2LnhtbFBLAQIUABQAAAAIAIdO4kCk7ub/VAIA&#10;AJIEAAAOAAAAAAAAAAEAIAAAACY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30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159" w:hRule="atLeast"/>
                        </w:trPr>
                        <w:tc>
                          <w:tcPr>
                            <w:tcW w:w="102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tbl>
                            <w:tblPr>
                              <w:tblStyle w:val="6"/>
                              <w:tblW w:w="10213" w:type="dxa"/>
                              <w:tblInd w:w="-76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213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78" w:hRule="atLeast"/>
                              </w:trPr>
                              <w:tc>
                                <w:tcPr>
                                  <w:tcW w:w="102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auto"/>
                                    <w:ind w:left="420" w:leftChars="0" w:hanging="420" w:firstLineChars="0"/>
                                    <w:jc w:val="left"/>
                                    <w:textAlignment w:val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楷体" w:hAnsi="楷体" w:eastAsia="楷体" w:cs="楷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善于总结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已写博客 4 年,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原创文章达到百篇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累计阅读量 10w+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多次登上c++内容榜前5。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auto"/>
                                    <w:ind w:firstLine="482" w:firstLineChars="200"/>
                                    <w:jc w:val="left"/>
                                    <w:textAlignment w:val="auto"/>
                                    <w:rPr>
                                      <w:rFonts w:hint="default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个人博客地址: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color w:val="5B9BD5" w:themeColor="accent1"/>
                                      <w:kern w:val="0"/>
                                      <w:sz w:val="24"/>
                                      <w:szCs w:val="24"/>
                                      <w:u w:val="single"/>
                                      <w:lang w:val="en-US" w:eastAsia="zh-CN" w:bidi="ar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https://blog.csdn.net/weixin_46120107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88" w:hRule="atLeast"/>
                              </w:trPr>
                              <w:tc>
                                <w:tcPr>
                                  <w:tcW w:w="102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auto"/>
                                    <w:ind w:left="420" w:leftChars="0" w:hanging="420" w:firstLineChars="0"/>
                                    <w:jc w:val="left"/>
                                    <w:textAlignment w:val="auto"/>
                                    <w:rPr>
                                      <w:rFonts w:hint="default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楷体" w:hAnsi="楷体" w:eastAsia="楷体" w:cs="楷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喜欢研究新技术和编写一些轮子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(目前已完成红黑树、日志系统等),并在大学期间顺利获得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软件设计师资格证书(中级)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auto"/>
                                    <w:ind w:leftChars="0" w:firstLine="482" w:firstLineChars="200"/>
                                    <w:jc w:val="left"/>
                                    <w:textAlignment w:val="auto"/>
                                    <w:rPr>
                                      <w:rFonts w:hint="default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个人轮子地址: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color w:val="5B9BD5"/>
                                      <w:kern w:val="0"/>
                                      <w:sz w:val="24"/>
                                      <w:szCs w:val="24"/>
                                      <w:u w:val="single"/>
                                      <w:lang w:val="en-US" w:eastAsia="zh-CN" w:bidi="ar"/>
                                    </w:rPr>
                                    <w:t>https://gitee.com/king-su-qingfeng/wheel.git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43" w:hRule="atLeast"/>
                              </w:trPr>
                              <w:tc>
                                <w:tcPr>
                                  <w:tcW w:w="102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auto"/>
                                    <w:ind w:left="420" w:leftChars="0" w:hanging="420" w:firstLineChars="0"/>
                                    <w:textAlignment w:val="auto"/>
                                    <w:rPr>
                                      <w:rFonts w:hint="default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平时喜欢阅读，阅读过《计算机组成原理》、《操作系统》、《图解TCP/IP第5版》、《算法图解》、《C++Primer中文版 第5版》等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06" w:hRule="atLeast"/>
                              </w:trPr>
                              <w:tc>
                                <w:tcPr>
                                  <w:tcW w:w="102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auto"/>
                                    <w:ind w:left="420" w:leftChars="0" w:hanging="420" w:firstLineChars="0"/>
                                    <w:jc w:val="left"/>
                                    <w:textAlignment w:val="auto"/>
                                    <w:rPr>
                                      <w:rFonts w:hint="default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楷体" w:hAnsi="楷体" w:eastAsia="楷体" w:cs="楷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善于团队合作和沟通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,在大学期间曾多次带队参加比赛并在大学生创新创业训练项目、挑战杯、 互联网+等团队比赛中获得银奖和铜奖。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在实习期间与同部门同事、跨部门同事合作交流融洽, 很快融入开发团队。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6173470</wp:posOffset>
                </wp:positionV>
                <wp:extent cx="6583680" cy="445135"/>
                <wp:effectExtent l="0" t="0" r="7620" b="1206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0" cy="445135"/>
                          <a:chOff x="3416" y="3622"/>
                          <a:chExt cx="10368" cy="713"/>
                        </a:xfrm>
                      </wpg:grpSpPr>
                      <wps:wsp>
                        <wps:cNvPr id="66" name="直接连接符 20"/>
                        <wps:cNvCnPr/>
                        <wps:spPr>
                          <a:xfrm>
                            <a:off x="3427" y="4321"/>
                            <a:ext cx="10357" cy="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文本框 27"/>
                        <wps:cNvSpPr txBox="1"/>
                        <wps:spPr>
                          <a:xfrm>
                            <a:off x="3416" y="3622"/>
                            <a:ext cx="1583" cy="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楷体" w:hAnsi="楷体" w:eastAsia="楷体" w:cs="楷体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楷体" w:hAnsi="楷体" w:eastAsia="楷体" w:cs="楷体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25pt;margin-top:486.1pt;height:35.05pt;width:518.4pt;z-index:251678720;mso-width-relative:page;mso-height-relative:page;" coordorigin="3416,3622" coordsize="10368,713" o:gfxdata="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BMMpLC2wAAAAsBAAAPAAAAAAAAAAEA&#10;IAAAACIAAABkcnMvZG93bnJldi54bWxQSwECFAAUAAAACACHTuJAsuyG82IDAACeBwAADgAAAAAA&#10;AAABACAAAAAqAQAAZHJzL2Uyb0RvYy54bWxQSwUGAAAAAAYABgBZAQAA/gYAAAAA&#10;">
                <o:lock v:ext="edit" aspectratio="f"/>
                <v:line id="直接连接符 20" o:spid="_x0000_s1026" o:spt="20" style="position:absolute;left:3427;top:4321;height:14;width:10357;" filled="f" stroked="t" coordsize="21600,21600" o:gfxdata="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AoT2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shape id="文本框 27" o:spid="_x0000_s1026" o:spt="202" type="#_x0000_t202" style="position:absolute;left:3416;top:3622;height:665;width:1583;" fillcolor="#FFFFFF [3201]" filled="t" stroked="f" coordsize="21600,21600" o:gfxdata="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fQb+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楷体" w:hAnsi="楷体" w:eastAsia="楷体" w:cs="楷体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楷体" w:hAnsi="楷体" w:eastAsia="楷体" w:cs="楷体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967740</wp:posOffset>
                </wp:positionV>
                <wp:extent cx="6576060" cy="5272405"/>
                <wp:effectExtent l="0" t="0" r="2540" b="10795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6060" cy="5272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314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314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32" w:hRule="atLeast"/>
                              </w:trPr>
                              <w:tc>
                                <w:tcPr>
                                  <w:tcW w:w="103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jc w:val="both"/>
                                    <w:textAlignment w:val="auto"/>
                                    <w:rPr>
                                      <w:rFonts w:hint="default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项目名称: 基于Linux网安恶意程序检测系统(非涉密/涉密)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1205" w:hanging="1205" w:hangingChars="500"/>
                                    <w:textAlignment w:val="auto"/>
                                    <w:rPr>
                                      <w:rFonts w:hint="default" w:ascii="楷体" w:hAnsi="楷体" w:eastAsia="楷体" w:cs="楷体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 xml:space="preserve">项目概述: 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一款用于检测和识别网络中的恶意文件、资产信息、设备资产和应用资产信息的识别监测系统。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1205" w:hanging="1205" w:hangingChars="500"/>
                                    <w:textAlignment w:val="auto"/>
                                    <w:rPr>
                                      <w:rFonts w:hint="default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 xml:space="preserve">使用技术: 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网络抓包(wisharck)、协议分析(TCP/HTTP等)、恶意文件识别、文件落盘、正则引擎、哈希表、位图、IP白名单识别、IP特定名单识别、mq、makefile、mysql等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textAlignment w:val="auto"/>
                                    <w:rPr>
                                      <w:rFonts w:hint="default" w:ascii="楷体" w:hAnsi="楷体" w:eastAsia="楷体" w:cs="楷体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GB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 xml:space="preserve">开发环境: </w:t>
                                  </w:r>
                                  <w:r>
                                    <w:rPr>
                                      <w:rFonts w:hint="default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GB" w:eastAsia="zh-CN"/>
                                    </w:rPr>
                                    <w:t>Linux + C/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C+</w:t>
                                  </w:r>
                                  <w:r>
                                    <w:rPr>
                                      <w:rFonts w:hint="default" w:ascii="楷体" w:hAnsi="楷体" w:eastAsia="楷体" w:cs="楷体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GB" w:eastAsia="zh-CN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textAlignment w:val="auto"/>
                                    <w:rPr>
                                      <w:rFonts w:hint="default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 xml:space="preserve">项目职责: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420" w:leftChars="0" w:hanging="420" w:firstLineChars="0"/>
                                    <w:jc w:val="both"/>
                                    <w:textAlignment w:val="auto"/>
                                    <w:rPr>
                                      <w:rFonts w:hint="default" w:ascii="楷体" w:hAnsi="楷体" w:eastAsia="楷体" w:cs="楷体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正则引擎模块优化和维护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420" w:leftChars="0" w:hanging="420" w:firstLineChars="0"/>
                                    <w:jc w:val="both"/>
                                    <w:textAlignment w:val="auto"/>
                                    <w:rPr>
                                      <w:rFonts w:hint="default" w:ascii="楷体" w:hAnsi="楷体" w:eastAsia="楷体" w:cs="楷体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微信审计模块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420" w:leftChars="0" w:hanging="420" w:firstLineChars="0"/>
                                    <w:jc w:val="both"/>
                                    <w:textAlignment w:val="auto"/>
                                    <w:rPr>
                                      <w:rFonts w:hint="default" w:ascii="楷体" w:hAnsi="楷体" w:eastAsia="楷体" w:cs="楷体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打印机协议模块(LPD/IPP)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420" w:leftChars="0" w:hanging="420" w:firstLineChars="0"/>
                                    <w:jc w:val="both"/>
                                    <w:textAlignment w:val="auto"/>
                                    <w:rPr>
                                      <w:rFonts w:hint="default" w:ascii="楷体" w:hAnsi="楷体" w:eastAsia="楷体" w:cs="楷体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mac厂商识别、服务器识别、操作系统识别模块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420" w:leftChars="0" w:hanging="420" w:firstLineChars="0"/>
                                    <w:jc w:val="both"/>
                                    <w:textAlignment w:val="auto"/>
                                    <w:rPr>
                                      <w:rFonts w:hint="default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音视频模块(视频中提取音频、视频中提取图片、语音识别)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169" w:hRule="atLeast"/>
                              </w:trPr>
                              <w:tc>
                                <w:tcPr>
                                  <w:tcW w:w="103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 xml:space="preserve">项目名称: </w:t>
                                  </w:r>
                                  <w:r>
                                    <w:rPr>
                                      <w:rFonts w:ascii="楷体" w:hAnsi="楷体" w:eastAsia="楷体" w:cs="楷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基于 Linux 下高性能 WEB 服务器项目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 xml:space="preserve">项目概述: </w:t>
                                  </w:r>
                                  <w:r>
                                    <w:rPr>
                                      <w:rFonts w:ascii="楷体" w:hAnsi="楷体" w:eastAsia="楷体" w:cs="楷体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: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一款用 C++实现的高性能 WEB 服务器，支持图片/视频传输,登录、注册、服务器日志记录 功能,整个后端服务器主要由 buffer、http、log、timer、pool、server 这 6 部分组成,经过 webbench 压力测试可以实现上万 QPS。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hint="default" w:ascii="楷体" w:hAnsi="楷体" w:eastAsia="楷体" w:cs="楷体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 xml:space="preserve">使用技术: </w:t>
                                  </w:r>
                                  <w:r>
                                    <w:rPr>
                                      <w:rFonts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 xml:space="preserve">epoll 的二次封装、生产者消费者模型、TCP/IP 协议栈、pthreadpool 线程池设计、mysql 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连接池设计、log 日志系统、Reactor 模式、正则表达式、小根堆、单例模式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textAlignment w:val="auto"/>
                                    <w:rPr>
                                      <w:rFonts w:hint="default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GB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 xml:space="preserve">开发环境: </w:t>
                                  </w:r>
                                  <w:r>
                                    <w:rPr>
                                      <w:rFonts w:hint="default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GB" w:eastAsia="zh-CN"/>
                                    </w:rPr>
                                    <w:t xml:space="preserve">Linux + </w:t>
                                  </w: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C++</w:t>
                                  </w:r>
                                  <w:r>
                                    <w:rPr>
                                      <w:rFonts w:hint="default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GB" w:eastAsia="zh-CN"/>
                                    </w:rPr>
                                    <w:t>11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textAlignment w:val="auto"/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 xml:space="preserve">项目职责: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420" w:leftChars="0" w:hanging="420" w:firstLineChars="0"/>
                                    <w:jc w:val="left"/>
                                    <w:textAlignment w:val="auto"/>
                                    <w:rPr>
                                      <w:rFonts w:hint="eastAsia" w:ascii="楷体" w:hAnsi="楷体" w:eastAsia="楷体" w:cs="楷体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利用 IO 多路复用技术 epoll 与线程池实现多线程的 Reactor 高并发模型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420" w:leftChars="0" w:hanging="420" w:firstLineChars="0"/>
                                    <w:jc w:val="left"/>
                                    <w:textAlignment w:val="auto"/>
                                  </w:pPr>
                                  <w:r>
                                    <w:rPr>
                                      <w:rFonts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利用正则与状态机解析 HTTP 请求报文,实现处理静态资源的请求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420" w:leftChars="0" w:hanging="420" w:firstLineChars="0"/>
                                    <w:jc w:val="left"/>
                                    <w:textAlignment w:val="auto"/>
                                  </w:pPr>
                                  <w:r>
                                    <w:rPr>
                                      <w:rFonts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利用标准库容器封装 char,实现自增长的缓冲区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420" w:leftChars="0" w:hanging="420" w:firstLineChars="0"/>
                                    <w:jc w:val="left"/>
                                    <w:textAlignment w:val="auto"/>
                                  </w:pPr>
                                  <w:r>
                                    <w:rPr>
                                      <w:rFonts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利用单例模式与阻塞队列实现异步的日志系统,记录服务器运行状态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420" w:leftChars="0" w:hanging="420" w:firstLineChars="0"/>
                                    <w:jc w:val="left"/>
                                    <w:textAlignment w:val="auto"/>
                                    <w:rPr>
                                      <w:rFonts w:hint="eastAsia" w:ascii="楷体" w:hAnsi="楷体" w:eastAsia="楷体" w:cs="楷体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楷体" w:hAnsi="楷体" w:eastAsia="楷体" w:cs="楷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利用 RAII 机制实现了数据库连接池，减少数据库连接建立与关闭的开销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 w:ascii="楷体" w:hAnsi="楷体" w:eastAsia="楷体" w:cs="楷体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05pt;margin-top:76.2pt;height:415.15pt;width:517.8pt;z-index:251681792;mso-width-relative:page;mso-height-relative:page;" fillcolor="#FFFFFF [3201]" filled="t" stroked="f" coordsize="21600,21600" o:gfxdata="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UOaUP1wAAAA0BAAAP&#10;AAAAAAAAAAEAIAAAACIAAABkcnMvZG93bnJldi54bWxQSwECFAAUAAAACACHTuJAVZbnhlICAACS&#10;BAAADgAAAAAAAAABACAAAAAm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314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314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32" w:hRule="atLeast"/>
                        </w:trPr>
                        <w:tc>
                          <w:tcPr>
                            <w:tcW w:w="103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项目名称: 基于Linux网安恶意程序检测系统(非涉密/涉密)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205" w:hanging="1205" w:hangingChars="500"/>
                              <w:textAlignment w:val="auto"/>
                              <w:rPr>
                                <w:rFonts w:hint="default" w:ascii="楷体" w:hAnsi="楷体" w:eastAsia="楷体" w:cs="楷体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 xml:space="preserve">项目概述: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一款用于检测和识别网络中的恶意文件、资产信息、设备资产和应用资产信息的识别监测系统。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205" w:hanging="1205" w:hangingChars="500"/>
                              <w:textAlignment w:val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 xml:space="preserve">使用技术: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网络抓包(wisharck)、协议分析(TCP/HTTP等)、恶意文件识别、文件落盘、正则引擎、哈希表、位图、IP白名单识别、IP特定名单识别、mq、makefile、mysql等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楷体" w:hAnsi="楷体" w:eastAsia="楷体" w:cs="楷体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GB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 xml:space="preserve">开发环境: 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GB" w:eastAsia="zh-CN"/>
                              </w:rPr>
                              <w:t>Linux + C/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C+</w:t>
                            </w:r>
                            <w:r>
                              <w:rPr>
                                <w:rFonts w:hint="default" w:ascii="楷体" w:hAnsi="楷体" w:eastAsia="楷体" w:cs="楷体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GB" w:eastAsia="zh-CN"/>
                              </w:rPr>
                              <w:t>+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 xml:space="preserve">项目职责: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楷体" w:hAnsi="楷体" w:eastAsia="楷体" w:cs="楷体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正则引擎模块优化和维护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楷体" w:hAnsi="楷体" w:eastAsia="楷体" w:cs="楷体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微信审计模块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楷体" w:hAnsi="楷体" w:eastAsia="楷体" w:cs="楷体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打印机协议模块(LPD/IPP)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楷体" w:hAnsi="楷体" w:eastAsia="楷体" w:cs="楷体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mac厂商识别、服务器识别、操作系统识别模块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音视频模块(视频中提取音频、视频中提取图片、语音识别)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169" w:hRule="atLeast"/>
                        </w:trPr>
                        <w:tc>
                          <w:tcPr>
                            <w:tcW w:w="103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 xml:space="preserve">项目名称: </w:t>
                            </w:r>
                            <w:r>
                              <w:rPr>
                                <w:rFonts w:ascii="楷体" w:hAnsi="楷体" w:eastAsia="楷体" w:cs="楷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基于 Linux 下高性能 WEB 服务器项目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 xml:space="preserve">项目概述: </w:t>
                            </w:r>
                            <w:r>
                              <w:rPr>
                                <w:rFonts w:ascii="楷体" w:hAnsi="楷体" w:eastAsia="楷体" w:cs="楷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一款用 C++实现的高性能 WEB 服务器，支持图片/视频传输,登录、注册、服务器日志记录 功能,整个后端服务器主要由 buffer、http、log、timer、pool、server 这 6 部分组成,经过 webbench 压力测试可以实现上万 QPS。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楷体" w:hAnsi="楷体" w:eastAsia="楷体" w:cs="楷体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 xml:space="preserve">使用技术: </w:t>
                            </w:r>
                            <w:r>
                              <w:rPr>
                                <w:rFonts w:ascii="楷体" w:hAnsi="楷体" w:eastAsia="楷体" w:cs="楷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epoll 的二次封装、生产者消费者模型、TCP/IP 协议栈、pthreadpool 线程池设计、mysql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连接池设计、log 日志系统、Reactor 模式、正则表达式、小根堆、单例模式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GB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 xml:space="preserve">开发环境: 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GB" w:eastAsia="zh-CN"/>
                              </w:rPr>
                              <w:t xml:space="preserve">Linux +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C++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GB" w:eastAsia="zh-CN"/>
                              </w:rPr>
                              <w:t>11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 xml:space="preserve">项目职责: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ascii="楷体" w:hAnsi="楷体" w:eastAsia="楷体" w:cs="楷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利用 IO 多路复用技术 epoll 与线程池实现多线程的 Reactor 高并发模型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</w:pPr>
                            <w:r>
                              <w:rPr>
                                <w:rFonts w:ascii="楷体" w:hAnsi="楷体" w:eastAsia="楷体" w:cs="楷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利用正则与状态机解析 HTTP 请求报文,实现处理静态资源的请求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</w:pPr>
                            <w:r>
                              <w:rPr>
                                <w:rFonts w:ascii="楷体" w:hAnsi="楷体" w:eastAsia="楷体" w:cs="楷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利用标准库容器封装 char,实现自增长的缓冲区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</w:pPr>
                            <w:r>
                              <w:rPr>
                                <w:rFonts w:ascii="楷体" w:hAnsi="楷体" w:eastAsia="楷体" w:cs="楷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利用单例模式与阻塞队列实现异步的日志系统,记录服务器运行状态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ascii="楷体" w:hAnsi="楷体" w:eastAsia="楷体" w:cs="楷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利用 RAII 机制实现了数据库连接池，减少数据库连接建立与关闭的开销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3514725</wp:posOffset>
                </wp:positionV>
                <wp:extent cx="6546215" cy="0"/>
                <wp:effectExtent l="0" t="0" r="0" b="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880" y="4690745"/>
                          <a:ext cx="65462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8pt;margin-top:276.75pt;height:0pt;width:515.45pt;z-index:251682816;mso-width-relative:page;mso-height-relative:page;" filled="f" stroked="t" coordsize="21600,21600" o:gfxdata="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cX1ENkAAAAMAQAADwAAAAAAAAABACAAAAAiAAAAZHJzL2Rvd25yZXYueG1s&#10;UEsBAhQAFAAAAAgAh07iQP6rSJ/3AQAAvgMAAA4AAAAAAAAAAQAgAAAAKAEAAGRycy9lMm9Eb2Mu&#10;eG1sUEsFBgAAAAAGAAYAWQEAAJEFAAAAAA==&#10;">
                <v:fill on="f" focussize="0,0"/>
                <v:stroke weight="0.5pt" color="#44546A [321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522605</wp:posOffset>
                </wp:positionV>
                <wp:extent cx="6590030" cy="445770"/>
                <wp:effectExtent l="0" t="0" r="1270" b="1143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030" cy="445770"/>
                          <a:chOff x="3416" y="3622"/>
                          <a:chExt cx="10378" cy="702"/>
                        </a:xfrm>
                      </wpg:grpSpPr>
                      <wps:wsp>
                        <wps:cNvPr id="70" name="直接连接符 20"/>
                        <wps:cNvCnPr/>
                        <wps:spPr>
                          <a:xfrm>
                            <a:off x="3427" y="4321"/>
                            <a:ext cx="10367" cy="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文本框 27"/>
                        <wps:cNvSpPr txBox="1"/>
                        <wps:spPr>
                          <a:xfrm>
                            <a:off x="3416" y="3622"/>
                            <a:ext cx="1583" cy="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楷体" w:hAnsi="楷体" w:eastAsia="楷体" w:cs="楷体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楷体" w:hAnsi="楷体" w:eastAsia="楷体" w:cs="楷体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3pt;margin-top:41.15pt;height:35.1pt;width:518.9pt;z-index:251680768;mso-width-relative:page;mso-height-relative:page;" coordorigin="3416,3622" coordsize="10378,702" o:gfxdata="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k+KV42gAAAAsBAAAPAAAAAAAAAAEAIAAA&#10;ACIAAABkcnMvZG93bnJldi54bWxQSwECFAAUAAAACACHTuJAryOrBmADAACdBwAADgAAAAAAAAAB&#10;ACAAAAApAQAAZHJzL2Uyb0RvYy54bWxQSwUGAAAAAAYABgBZAQAA+wYAAAAA&#10;">
                <o:lock v:ext="edit" aspectratio="f"/>
                <v:line id="直接连接符 20" o:spid="_x0000_s1026" o:spt="20" style="position:absolute;left:3427;top:4321;height:3;width:10367;" filled="f" stroked="t" coordsize="21600,21600" o:gfxdata="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drjo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shape id="文本框 27" o:spid="_x0000_s1026" o:spt="202" type="#_x0000_t202" style="position:absolute;left:3416;top:3622;height:665;width:1583;" fillcolor="#FFFFFF [3201]" filled="t" stroked="f" coordsize="21600,21600" o:gfxdata="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SPqj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楷体" w:hAnsi="楷体" w:eastAsia="楷体" w:cs="楷体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楷体" w:hAnsi="楷体" w:eastAsia="楷体" w:cs="楷体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-1182370</wp:posOffset>
                </wp:positionH>
                <wp:positionV relativeFrom="paragraph">
                  <wp:posOffset>-1905</wp:posOffset>
                </wp:positionV>
                <wp:extent cx="7673975" cy="472440"/>
                <wp:effectExtent l="0" t="0" r="9525" b="1016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975" cy="472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1pt;margin-top:-0.15pt;height:37.2pt;width:604.25pt;z-index:251679744;v-text-anchor:middle;mso-width-relative:page;mso-height-relative:page;" fillcolor="#44546A [3215]" filled="t" stroked="f" coordsize="21600,21600" o:gfxdata="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nEc7q2AAAAAkBAAAPAAAAAAAAAAEAIAAAACIAAABkcnMvZG93bnJl&#10;di54bWxQSwECFAAUAAAACACHTuJAmZbmoG8CAADNBAAADgAAAAAAAAABACAAAAAn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955675</wp:posOffset>
                </wp:positionV>
                <wp:extent cx="6579870" cy="2966720"/>
                <wp:effectExtent l="0" t="0" r="11430" b="508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7525" y="981075"/>
                          <a:ext cx="6579870" cy="296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5pt;margin-top:75.25pt;height:233.6pt;width:518.1pt;z-index:251677696;mso-width-relative:page;mso-height-relative:page;" fillcolor="#FFFFFF [3201]" filled="t" stroked="f" coordsize="21600,21600" o:gfxdata="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OSi&#10;VtUAAAALAQAADwAAAAAAAAABACAAAAAiAAAAZHJzL2Rvd25yZXYueG1sUEsBAhQAFAAAAAgAh07i&#10;QMxbkSReAgAAnAQAAA4AAAAAAAAAAQAgAAAAJA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-829945</wp:posOffset>
                </wp:positionV>
                <wp:extent cx="3042920" cy="629285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62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简历写作建议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pt;margin-top:-65.35pt;height:49.55pt;width:239.6pt;z-index:251662336;mso-width-relative:page;mso-height-relative:page;" filled="f" stroked="f" coordsize="21600,21600" o:gfxdata="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V6oc7eAAAADQEAAA8AAAAAAAAAAQAgAAAAIgAA&#10;AGRycy9kb3ducmV2LnhtbFBLAQIUABQAAAAIAIdO4kBO8a2WOwIAAGg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简历写作建议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1800" w:bottom="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97E7F2"/>
    <w:multiLevelType w:val="singleLevel"/>
    <w:tmpl w:val="C397E7F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TI2NiwiaGRpZCI6IjM2MTQzOGRiNzgyMmE0YTZkN2JjZjgyZDIzYmY3MGU2IiwidXNlckNvdW50IjoxMjY2fQ=="/>
  </w:docVars>
  <w:rsids>
    <w:rsidRoot w:val="0DB32C97"/>
    <w:rsid w:val="00000B1F"/>
    <w:rsid w:val="00027FF2"/>
    <w:rsid w:val="000640D5"/>
    <w:rsid w:val="000D31FD"/>
    <w:rsid w:val="000E1879"/>
    <w:rsid w:val="001569A8"/>
    <w:rsid w:val="00183761"/>
    <w:rsid w:val="00187895"/>
    <w:rsid w:val="001C3E47"/>
    <w:rsid w:val="001D0819"/>
    <w:rsid w:val="002557F6"/>
    <w:rsid w:val="00255B9B"/>
    <w:rsid w:val="003058BC"/>
    <w:rsid w:val="00313368"/>
    <w:rsid w:val="0034358B"/>
    <w:rsid w:val="00406C67"/>
    <w:rsid w:val="00415021"/>
    <w:rsid w:val="004152AF"/>
    <w:rsid w:val="00511C1C"/>
    <w:rsid w:val="0061428C"/>
    <w:rsid w:val="00622250"/>
    <w:rsid w:val="00676BFA"/>
    <w:rsid w:val="006B03CA"/>
    <w:rsid w:val="006E5011"/>
    <w:rsid w:val="00881328"/>
    <w:rsid w:val="008824C2"/>
    <w:rsid w:val="00884739"/>
    <w:rsid w:val="008E521B"/>
    <w:rsid w:val="00915936"/>
    <w:rsid w:val="00935681"/>
    <w:rsid w:val="009762CD"/>
    <w:rsid w:val="009C2642"/>
    <w:rsid w:val="009F521E"/>
    <w:rsid w:val="00A259A2"/>
    <w:rsid w:val="00A54AD6"/>
    <w:rsid w:val="00B16F13"/>
    <w:rsid w:val="00B208C7"/>
    <w:rsid w:val="00B648D8"/>
    <w:rsid w:val="00BE0F86"/>
    <w:rsid w:val="00C360DC"/>
    <w:rsid w:val="00E358D6"/>
    <w:rsid w:val="00E82F65"/>
    <w:rsid w:val="00EB7BC7"/>
    <w:rsid w:val="00EC4DE7"/>
    <w:rsid w:val="00F47D16"/>
    <w:rsid w:val="00F54939"/>
    <w:rsid w:val="00F935A1"/>
    <w:rsid w:val="00FA010B"/>
    <w:rsid w:val="00FC3B2D"/>
    <w:rsid w:val="0108501E"/>
    <w:rsid w:val="01286562"/>
    <w:rsid w:val="01380E04"/>
    <w:rsid w:val="013B421A"/>
    <w:rsid w:val="015F16C2"/>
    <w:rsid w:val="016E7D68"/>
    <w:rsid w:val="01790BB5"/>
    <w:rsid w:val="01C65812"/>
    <w:rsid w:val="01C9092F"/>
    <w:rsid w:val="01D43539"/>
    <w:rsid w:val="01E84618"/>
    <w:rsid w:val="01F63EFB"/>
    <w:rsid w:val="01FB5C1F"/>
    <w:rsid w:val="02032876"/>
    <w:rsid w:val="020A2F48"/>
    <w:rsid w:val="022A30D5"/>
    <w:rsid w:val="022E06FE"/>
    <w:rsid w:val="02450783"/>
    <w:rsid w:val="024A6776"/>
    <w:rsid w:val="026E0428"/>
    <w:rsid w:val="027C55B8"/>
    <w:rsid w:val="02815172"/>
    <w:rsid w:val="028426CF"/>
    <w:rsid w:val="0284662D"/>
    <w:rsid w:val="028954CF"/>
    <w:rsid w:val="028A6665"/>
    <w:rsid w:val="02945DE7"/>
    <w:rsid w:val="02BB02DB"/>
    <w:rsid w:val="02C67BA4"/>
    <w:rsid w:val="02CF25FD"/>
    <w:rsid w:val="02DC5A3C"/>
    <w:rsid w:val="02DF23B3"/>
    <w:rsid w:val="02ED7592"/>
    <w:rsid w:val="030A2B0C"/>
    <w:rsid w:val="030E3580"/>
    <w:rsid w:val="03170F2C"/>
    <w:rsid w:val="032565CD"/>
    <w:rsid w:val="03324FB5"/>
    <w:rsid w:val="0335375A"/>
    <w:rsid w:val="034C307A"/>
    <w:rsid w:val="036F094C"/>
    <w:rsid w:val="037476FB"/>
    <w:rsid w:val="03A215CA"/>
    <w:rsid w:val="03AF3805"/>
    <w:rsid w:val="03C00DC8"/>
    <w:rsid w:val="03C11BC8"/>
    <w:rsid w:val="03C82B80"/>
    <w:rsid w:val="03CF064F"/>
    <w:rsid w:val="03D33F37"/>
    <w:rsid w:val="03F717D0"/>
    <w:rsid w:val="040F37B1"/>
    <w:rsid w:val="041D17EB"/>
    <w:rsid w:val="0441732E"/>
    <w:rsid w:val="044A3B8D"/>
    <w:rsid w:val="04547A46"/>
    <w:rsid w:val="045F1A81"/>
    <w:rsid w:val="046D7348"/>
    <w:rsid w:val="047C0233"/>
    <w:rsid w:val="04845CCF"/>
    <w:rsid w:val="04891A6F"/>
    <w:rsid w:val="04993623"/>
    <w:rsid w:val="04A61D6F"/>
    <w:rsid w:val="04C00428"/>
    <w:rsid w:val="04C05C8C"/>
    <w:rsid w:val="04CB0EEB"/>
    <w:rsid w:val="04E43261"/>
    <w:rsid w:val="04FA7115"/>
    <w:rsid w:val="04FC0CCE"/>
    <w:rsid w:val="04FF425B"/>
    <w:rsid w:val="050B3192"/>
    <w:rsid w:val="051756C8"/>
    <w:rsid w:val="051A07CB"/>
    <w:rsid w:val="051A4699"/>
    <w:rsid w:val="051E70AC"/>
    <w:rsid w:val="05281AC7"/>
    <w:rsid w:val="053000D2"/>
    <w:rsid w:val="053F6F8A"/>
    <w:rsid w:val="058270BC"/>
    <w:rsid w:val="058406A5"/>
    <w:rsid w:val="05904498"/>
    <w:rsid w:val="059801D5"/>
    <w:rsid w:val="059A1F6B"/>
    <w:rsid w:val="05A243A9"/>
    <w:rsid w:val="05A3050F"/>
    <w:rsid w:val="05A64BB6"/>
    <w:rsid w:val="05B71C8D"/>
    <w:rsid w:val="05BE6D16"/>
    <w:rsid w:val="05C20259"/>
    <w:rsid w:val="05C9116E"/>
    <w:rsid w:val="05DB70B3"/>
    <w:rsid w:val="05DE0C95"/>
    <w:rsid w:val="05EB4AAB"/>
    <w:rsid w:val="05F839BE"/>
    <w:rsid w:val="05FA6722"/>
    <w:rsid w:val="060D12A8"/>
    <w:rsid w:val="06163DB0"/>
    <w:rsid w:val="06165A2F"/>
    <w:rsid w:val="062507FE"/>
    <w:rsid w:val="062B4337"/>
    <w:rsid w:val="063668F6"/>
    <w:rsid w:val="063730BD"/>
    <w:rsid w:val="064B4DC7"/>
    <w:rsid w:val="065A7238"/>
    <w:rsid w:val="06871933"/>
    <w:rsid w:val="06922748"/>
    <w:rsid w:val="069D36A5"/>
    <w:rsid w:val="06B148F5"/>
    <w:rsid w:val="06B5615A"/>
    <w:rsid w:val="06BA096E"/>
    <w:rsid w:val="06C33E8C"/>
    <w:rsid w:val="06CB1990"/>
    <w:rsid w:val="06E91E45"/>
    <w:rsid w:val="06E95077"/>
    <w:rsid w:val="06EE0131"/>
    <w:rsid w:val="06F127CA"/>
    <w:rsid w:val="06F67CFC"/>
    <w:rsid w:val="06FB78A3"/>
    <w:rsid w:val="07061550"/>
    <w:rsid w:val="071D17A4"/>
    <w:rsid w:val="072147E5"/>
    <w:rsid w:val="07373DFF"/>
    <w:rsid w:val="0737592B"/>
    <w:rsid w:val="077021ED"/>
    <w:rsid w:val="07790AFB"/>
    <w:rsid w:val="077E34BC"/>
    <w:rsid w:val="078E27D0"/>
    <w:rsid w:val="078E79D1"/>
    <w:rsid w:val="07B93E44"/>
    <w:rsid w:val="07BF065E"/>
    <w:rsid w:val="07CA4C73"/>
    <w:rsid w:val="07F436EE"/>
    <w:rsid w:val="07F533CB"/>
    <w:rsid w:val="07F908BC"/>
    <w:rsid w:val="0810758D"/>
    <w:rsid w:val="08582F29"/>
    <w:rsid w:val="085D54FC"/>
    <w:rsid w:val="08646B4D"/>
    <w:rsid w:val="088D733B"/>
    <w:rsid w:val="089B1447"/>
    <w:rsid w:val="089F6F32"/>
    <w:rsid w:val="08A50122"/>
    <w:rsid w:val="08B60ACD"/>
    <w:rsid w:val="08CE42EF"/>
    <w:rsid w:val="08D5567E"/>
    <w:rsid w:val="08DC35D0"/>
    <w:rsid w:val="08E21B49"/>
    <w:rsid w:val="08E623F8"/>
    <w:rsid w:val="08EA2A84"/>
    <w:rsid w:val="090E6A28"/>
    <w:rsid w:val="09120F85"/>
    <w:rsid w:val="091341CE"/>
    <w:rsid w:val="092A147E"/>
    <w:rsid w:val="09391505"/>
    <w:rsid w:val="09396F37"/>
    <w:rsid w:val="09426C84"/>
    <w:rsid w:val="096928BC"/>
    <w:rsid w:val="097C1841"/>
    <w:rsid w:val="098C7842"/>
    <w:rsid w:val="098F7C45"/>
    <w:rsid w:val="09C85603"/>
    <w:rsid w:val="09D11E1A"/>
    <w:rsid w:val="09E71996"/>
    <w:rsid w:val="09E9679C"/>
    <w:rsid w:val="09F77D35"/>
    <w:rsid w:val="09FE0FEF"/>
    <w:rsid w:val="09FE771D"/>
    <w:rsid w:val="0A26279B"/>
    <w:rsid w:val="0A4156D1"/>
    <w:rsid w:val="0A8D346C"/>
    <w:rsid w:val="0A916994"/>
    <w:rsid w:val="0A944443"/>
    <w:rsid w:val="0A946E9E"/>
    <w:rsid w:val="0AAA1A57"/>
    <w:rsid w:val="0AB8653A"/>
    <w:rsid w:val="0ABC6D15"/>
    <w:rsid w:val="0ABF11C3"/>
    <w:rsid w:val="0AC91A5B"/>
    <w:rsid w:val="0AED63D5"/>
    <w:rsid w:val="0AF04006"/>
    <w:rsid w:val="0B09246E"/>
    <w:rsid w:val="0B11197C"/>
    <w:rsid w:val="0B363888"/>
    <w:rsid w:val="0B3E7A43"/>
    <w:rsid w:val="0B403661"/>
    <w:rsid w:val="0B5952B5"/>
    <w:rsid w:val="0B5C1C7F"/>
    <w:rsid w:val="0B5D6DBE"/>
    <w:rsid w:val="0B7764F9"/>
    <w:rsid w:val="0B9E7501"/>
    <w:rsid w:val="0BB04CBB"/>
    <w:rsid w:val="0BBD4965"/>
    <w:rsid w:val="0BBD6091"/>
    <w:rsid w:val="0BCA6B22"/>
    <w:rsid w:val="0BD84931"/>
    <w:rsid w:val="0BEF210C"/>
    <w:rsid w:val="0BF72E73"/>
    <w:rsid w:val="0BF77EE3"/>
    <w:rsid w:val="0C054469"/>
    <w:rsid w:val="0C1F6608"/>
    <w:rsid w:val="0C245ED9"/>
    <w:rsid w:val="0C3124B1"/>
    <w:rsid w:val="0C3D0224"/>
    <w:rsid w:val="0C4A717C"/>
    <w:rsid w:val="0C5320BC"/>
    <w:rsid w:val="0C53223E"/>
    <w:rsid w:val="0C6D1583"/>
    <w:rsid w:val="0C765D1C"/>
    <w:rsid w:val="0C936BCC"/>
    <w:rsid w:val="0C962B9D"/>
    <w:rsid w:val="0CAD202E"/>
    <w:rsid w:val="0CAD2F95"/>
    <w:rsid w:val="0CB12C4C"/>
    <w:rsid w:val="0CBD7116"/>
    <w:rsid w:val="0CE27DCE"/>
    <w:rsid w:val="0CF37E01"/>
    <w:rsid w:val="0D05306D"/>
    <w:rsid w:val="0D066854"/>
    <w:rsid w:val="0D144270"/>
    <w:rsid w:val="0D2964FF"/>
    <w:rsid w:val="0D462CAB"/>
    <w:rsid w:val="0D4C585E"/>
    <w:rsid w:val="0D5579BD"/>
    <w:rsid w:val="0D6702B9"/>
    <w:rsid w:val="0D7C5242"/>
    <w:rsid w:val="0D81287F"/>
    <w:rsid w:val="0D8D29CB"/>
    <w:rsid w:val="0D8F451A"/>
    <w:rsid w:val="0DAF2B04"/>
    <w:rsid w:val="0DB32C97"/>
    <w:rsid w:val="0DC74873"/>
    <w:rsid w:val="0DCF5F7A"/>
    <w:rsid w:val="0DD163EB"/>
    <w:rsid w:val="0DD53B13"/>
    <w:rsid w:val="0DDA01DC"/>
    <w:rsid w:val="0E051321"/>
    <w:rsid w:val="0E395ED5"/>
    <w:rsid w:val="0E3B786A"/>
    <w:rsid w:val="0E4A41AA"/>
    <w:rsid w:val="0E6D56C2"/>
    <w:rsid w:val="0E7F6C03"/>
    <w:rsid w:val="0E985B59"/>
    <w:rsid w:val="0E9B2883"/>
    <w:rsid w:val="0EA1737F"/>
    <w:rsid w:val="0EAB2837"/>
    <w:rsid w:val="0EB40AE0"/>
    <w:rsid w:val="0EB4720C"/>
    <w:rsid w:val="0EDE51BE"/>
    <w:rsid w:val="0EF5276A"/>
    <w:rsid w:val="0EFC4677"/>
    <w:rsid w:val="0F0E6F5D"/>
    <w:rsid w:val="0F110820"/>
    <w:rsid w:val="0F163FF0"/>
    <w:rsid w:val="0F1F7825"/>
    <w:rsid w:val="0F21411F"/>
    <w:rsid w:val="0F317A7B"/>
    <w:rsid w:val="0F64775C"/>
    <w:rsid w:val="0F696E73"/>
    <w:rsid w:val="0F6E2593"/>
    <w:rsid w:val="0F773792"/>
    <w:rsid w:val="0F781459"/>
    <w:rsid w:val="0F7867DC"/>
    <w:rsid w:val="0F834792"/>
    <w:rsid w:val="0F883B4E"/>
    <w:rsid w:val="0F9A1438"/>
    <w:rsid w:val="0FA14B80"/>
    <w:rsid w:val="0FB720E0"/>
    <w:rsid w:val="0FD253A2"/>
    <w:rsid w:val="0FD26ADE"/>
    <w:rsid w:val="100019DF"/>
    <w:rsid w:val="10042663"/>
    <w:rsid w:val="10085BBA"/>
    <w:rsid w:val="101407A2"/>
    <w:rsid w:val="101F24C3"/>
    <w:rsid w:val="10284D4D"/>
    <w:rsid w:val="103A2877"/>
    <w:rsid w:val="103E5F5E"/>
    <w:rsid w:val="104B5DF8"/>
    <w:rsid w:val="1059610D"/>
    <w:rsid w:val="105F1388"/>
    <w:rsid w:val="10644267"/>
    <w:rsid w:val="10720610"/>
    <w:rsid w:val="10735F9D"/>
    <w:rsid w:val="109408F3"/>
    <w:rsid w:val="10AD075A"/>
    <w:rsid w:val="10C50BE6"/>
    <w:rsid w:val="10C62516"/>
    <w:rsid w:val="10C6288F"/>
    <w:rsid w:val="10D820B6"/>
    <w:rsid w:val="10EE722C"/>
    <w:rsid w:val="10F91862"/>
    <w:rsid w:val="111B3E1A"/>
    <w:rsid w:val="111E1A8E"/>
    <w:rsid w:val="11277EBF"/>
    <w:rsid w:val="11610ADF"/>
    <w:rsid w:val="117E7F90"/>
    <w:rsid w:val="118865E2"/>
    <w:rsid w:val="118A3424"/>
    <w:rsid w:val="118D5511"/>
    <w:rsid w:val="119D5BFD"/>
    <w:rsid w:val="119E0B93"/>
    <w:rsid w:val="11A44B13"/>
    <w:rsid w:val="11C12863"/>
    <w:rsid w:val="11CE095F"/>
    <w:rsid w:val="11CE6E9B"/>
    <w:rsid w:val="11CF2935"/>
    <w:rsid w:val="11D12F8B"/>
    <w:rsid w:val="11D53180"/>
    <w:rsid w:val="11E11C0A"/>
    <w:rsid w:val="11FC4B3F"/>
    <w:rsid w:val="121037FD"/>
    <w:rsid w:val="12292FC5"/>
    <w:rsid w:val="1232427A"/>
    <w:rsid w:val="12412893"/>
    <w:rsid w:val="124927E1"/>
    <w:rsid w:val="12694C09"/>
    <w:rsid w:val="12715D5A"/>
    <w:rsid w:val="12803F6F"/>
    <w:rsid w:val="12874700"/>
    <w:rsid w:val="128C4D0A"/>
    <w:rsid w:val="12920568"/>
    <w:rsid w:val="12A061A1"/>
    <w:rsid w:val="12A612E4"/>
    <w:rsid w:val="12AF6019"/>
    <w:rsid w:val="12B35C24"/>
    <w:rsid w:val="12C52E71"/>
    <w:rsid w:val="130515D2"/>
    <w:rsid w:val="13052BC6"/>
    <w:rsid w:val="130F0CEA"/>
    <w:rsid w:val="13107D23"/>
    <w:rsid w:val="131C6DCF"/>
    <w:rsid w:val="133728D1"/>
    <w:rsid w:val="133D57E6"/>
    <w:rsid w:val="134B6CA3"/>
    <w:rsid w:val="136826AC"/>
    <w:rsid w:val="138E4FB6"/>
    <w:rsid w:val="139067D7"/>
    <w:rsid w:val="13907E31"/>
    <w:rsid w:val="13942D97"/>
    <w:rsid w:val="13A237B3"/>
    <w:rsid w:val="13A548EC"/>
    <w:rsid w:val="13C13D9C"/>
    <w:rsid w:val="13D30F71"/>
    <w:rsid w:val="13D7537E"/>
    <w:rsid w:val="13DF3648"/>
    <w:rsid w:val="13E07EEC"/>
    <w:rsid w:val="13EA5E9E"/>
    <w:rsid w:val="13EA6210"/>
    <w:rsid w:val="13F00572"/>
    <w:rsid w:val="14134099"/>
    <w:rsid w:val="142A701E"/>
    <w:rsid w:val="1431019E"/>
    <w:rsid w:val="143219D2"/>
    <w:rsid w:val="14330628"/>
    <w:rsid w:val="14373BDA"/>
    <w:rsid w:val="14460456"/>
    <w:rsid w:val="14517AEE"/>
    <w:rsid w:val="14753BCC"/>
    <w:rsid w:val="14756279"/>
    <w:rsid w:val="14885C4A"/>
    <w:rsid w:val="14A711AC"/>
    <w:rsid w:val="14B66738"/>
    <w:rsid w:val="14B83E07"/>
    <w:rsid w:val="14BE76BF"/>
    <w:rsid w:val="14E275B4"/>
    <w:rsid w:val="14F754D2"/>
    <w:rsid w:val="15083000"/>
    <w:rsid w:val="15135779"/>
    <w:rsid w:val="1516045E"/>
    <w:rsid w:val="1516251A"/>
    <w:rsid w:val="151B4D60"/>
    <w:rsid w:val="15244558"/>
    <w:rsid w:val="15274BAD"/>
    <w:rsid w:val="152C6D6A"/>
    <w:rsid w:val="153042EF"/>
    <w:rsid w:val="153F3719"/>
    <w:rsid w:val="15416DE1"/>
    <w:rsid w:val="15567922"/>
    <w:rsid w:val="156063FA"/>
    <w:rsid w:val="15880269"/>
    <w:rsid w:val="158A495F"/>
    <w:rsid w:val="158B4B46"/>
    <w:rsid w:val="158F5F9B"/>
    <w:rsid w:val="15916865"/>
    <w:rsid w:val="15A71C90"/>
    <w:rsid w:val="15B77E78"/>
    <w:rsid w:val="15C8233B"/>
    <w:rsid w:val="15CB7628"/>
    <w:rsid w:val="15D40077"/>
    <w:rsid w:val="15D40375"/>
    <w:rsid w:val="15D96718"/>
    <w:rsid w:val="15DD4B3E"/>
    <w:rsid w:val="15F44823"/>
    <w:rsid w:val="15FA3B60"/>
    <w:rsid w:val="1607299C"/>
    <w:rsid w:val="160D1633"/>
    <w:rsid w:val="16126D6A"/>
    <w:rsid w:val="161C4BCB"/>
    <w:rsid w:val="161F63B3"/>
    <w:rsid w:val="1649408E"/>
    <w:rsid w:val="16513DF6"/>
    <w:rsid w:val="16526B7A"/>
    <w:rsid w:val="166E2F2C"/>
    <w:rsid w:val="16727771"/>
    <w:rsid w:val="167B7F56"/>
    <w:rsid w:val="167F0B9B"/>
    <w:rsid w:val="16916A50"/>
    <w:rsid w:val="1693146C"/>
    <w:rsid w:val="169732C2"/>
    <w:rsid w:val="169E768F"/>
    <w:rsid w:val="16A83506"/>
    <w:rsid w:val="16CE0DB3"/>
    <w:rsid w:val="16F244FC"/>
    <w:rsid w:val="16F759AB"/>
    <w:rsid w:val="17022691"/>
    <w:rsid w:val="172A7689"/>
    <w:rsid w:val="173A29CA"/>
    <w:rsid w:val="17504A63"/>
    <w:rsid w:val="175311EC"/>
    <w:rsid w:val="177A19D8"/>
    <w:rsid w:val="17857041"/>
    <w:rsid w:val="17A31B3F"/>
    <w:rsid w:val="17A4250D"/>
    <w:rsid w:val="17A52B43"/>
    <w:rsid w:val="17B533E7"/>
    <w:rsid w:val="17B86DF0"/>
    <w:rsid w:val="17B93810"/>
    <w:rsid w:val="17BC0F99"/>
    <w:rsid w:val="17BD5C5B"/>
    <w:rsid w:val="181877DA"/>
    <w:rsid w:val="1822319E"/>
    <w:rsid w:val="18302CAF"/>
    <w:rsid w:val="18386326"/>
    <w:rsid w:val="183B653B"/>
    <w:rsid w:val="183C755A"/>
    <w:rsid w:val="184156C0"/>
    <w:rsid w:val="18464A9E"/>
    <w:rsid w:val="1850367C"/>
    <w:rsid w:val="185443E6"/>
    <w:rsid w:val="185D4959"/>
    <w:rsid w:val="18691408"/>
    <w:rsid w:val="187743E7"/>
    <w:rsid w:val="18792999"/>
    <w:rsid w:val="189F3867"/>
    <w:rsid w:val="18A83D94"/>
    <w:rsid w:val="18B2249B"/>
    <w:rsid w:val="18B404C5"/>
    <w:rsid w:val="18B86AF0"/>
    <w:rsid w:val="18C87BF9"/>
    <w:rsid w:val="18CB0AE4"/>
    <w:rsid w:val="18D334EB"/>
    <w:rsid w:val="18DC5503"/>
    <w:rsid w:val="18E435AB"/>
    <w:rsid w:val="18E77F9E"/>
    <w:rsid w:val="18EC7FD0"/>
    <w:rsid w:val="19111D36"/>
    <w:rsid w:val="193122CA"/>
    <w:rsid w:val="19434886"/>
    <w:rsid w:val="19487815"/>
    <w:rsid w:val="195970F8"/>
    <w:rsid w:val="196B5944"/>
    <w:rsid w:val="197500EE"/>
    <w:rsid w:val="1979677A"/>
    <w:rsid w:val="19901047"/>
    <w:rsid w:val="19A55097"/>
    <w:rsid w:val="19B2334C"/>
    <w:rsid w:val="19BE7DC2"/>
    <w:rsid w:val="19F31A57"/>
    <w:rsid w:val="19FC4ED6"/>
    <w:rsid w:val="1A183B5E"/>
    <w:rsid w:val="1A36784A"/>
    <w:rsid w:val="1A4D7795"/>
    <w:rsid w:val="1A5F0B00"/>
    <w:rsid w:val="1A6A6422"/>
    <w:rsid w:val="1A783830"/>
    <w:rsid w:val="1A8A7A1B"/>
    <w:rsid w:val="1A960DF7"/>
    <w:rsid w:val="1A992223"/>
    <w:rsid w:val="1AA96BE4"/>
    <w:rsid w:val="1AAB193A"/>
    <w:rsid w:val="1AAF4865"/>
    <w:rsid w:val="1ABA72E5"/>
    <w:rsid w:val="1AC9077C"/>
    <w:rsid w:val="1AC94573"/>
    <w:rsid w:val="1B1C2C2B"/>
    <w:rsid w:val="1B2C4A10"/>
    <w:rsid w:val="1B324DFA"/>
    <w:rsid w:val="1B425D25"/>
    <w:rsid w:val="1B46351E"/>
    <w:rsid w:val="1B4C0E33"/>
    <w:rsid w:val="1B6443B9"/>
    <w:rsid w:val="1B7D7150"/>
    <w:rsid w:val="1BA345B3"/>
    <w:rsid w:val="1BA51472"/>
    <w:rsid w:val="1BB824BF"/>
    <w:rsid w:val="1BBD3486"/>
    <w:rsid w:val="1BD0390B"/>
    <w:rsid w:val="1BE03C9A"/>
    <w:rsid w:val="1BEA3EA1"/>
    <w:rsid w:val="1BF24521"/>
    <w:rsid w:val="1BF853D7"/>
    <w:rsid w:val="1BFB6832"/>
    <w:rsid w:val="1C0928C4"/>
    <w:rsid w:val="1C184F89"/>
    <w:rsid w:val="1C247350"/>
    <w:rsid w:val="1C2543AC"/>
    <w:rsid w:val="1C2F016A"/>
    <w:rsid w:val="1C3252BF"/>
    <w:rsid w:val="1C350400"/>
    <w:rsid w:val="1C574FD5"/>
    <w:rsid w:val="1C6C4E3D"/>
    <w:rsid w:val="1C6D0804"/>
    <w:rsid w:val="1C811076"/>
    <w:rsid w:val="1C8E4E96"/>
    <w:rsid w:val="1C94080A"/>
    <w:rsid w:val="1C980A44"/>
    <w:rsid w:val="1CA31BBD"/>
    <w:rsid w:val="1CA344DF"/>
    <w:rsid w:val="1CB97CC9"/>
    <w:rsid w:val="1CBA275A"/>
    <w:rsid w:val="1CBC195B"/>
    <w:rsid w:val="1CF716BE"/>
    <w:rsid w:val="1D1A3EAF"/>
    <w:rsid w:val="1D330D09"/>
    <w:rsid w:val="1D641DA6"/>
    <w:rsid w:val="1D722A4F"/>
    <w:rsid w:val="1D7B08DD"/>
    <w:rsid w:val="1D916386"/>
    <w:rsid w:val="1D973923"/>
    <w:rsid w:val="1D9C384B"/>
    <w:rsid w:val="1DA000F7"/>
    <w:rsid w:val="1DA65E17"/>
    <w:rsid w:val="1DBB05FE"/>
    <w:rsid w:val="1DC71A12"/>
    <w:rsid w:val="1DCA0907"/>
    <w:rsid w:val="1DE257E9"/>
    <w:rsid w:val="1DED0C1F"/>
    <w:rsid w:val="1DF84907"/>
    <w:rsid w:val="1E2615E7"/>
    <w:rsid w:val="1E272630"/>
    <w:rsid w:val="1E335FF2"/>
    <w:rsid w:val="1E341119"/>
    <w:rsid w:val="1E3612D0"/>
    <w:rsid w:val="1E430890"/>
    <w:rsid w:val="1E473A06"/>
    <w:rsid w:val="1E4C31EC"/>
    <w:rsid w:val="1E4D6F06"/>
    <w:rsid w:val="1E5C3757"/>
    <w:rsid w:val="1E652798"/>
    <w:rsid w:val="1E686EBD"/>
    <w:rsid w:val="1E6C0AA1"/>
    <w:rsid w:val="1E743A2E"/>
    <w:rsid w:val="1E7875AB"/>
    <w:rsid w:val="1E9971C1"/>
    <w:rsid w:val="1EB8152A"/>
    <w:rsid w:val="1EB8694D"/>
    <w:rsid w:val="1EC0236C"/>
    <w:rsid w:val="1EDE686A"/>
    <w:rsid w:val="1EE924E3"/>
    <w:rsid w:val="1EEC7EF9"/>
    <w:rsid w:val="1F354945"/>
    <w:rsid w:val="1F3E7CAA"/>
    <w:rsid w:val="1F5210E5"/>
    <w:rsid w:val="1F5E2740"/>
    <w:rsid w:val="1F7443F3"/>
    <w:rsid w:val="1F9479CB"/>
    <w:rsid w:val="1FAB284B"/>
    <w:rsid w:val="1FB10A44"/>
    <w:rsid w:val="1FB212F2"/>
    <w:rsid w:val="1FB60D24"/>
    <w:rsid w:val="1FC43C79"/>
    <w:rsid w:val="1FCF6D49"/>
    <w:rsid w:val="1FD34083"/>
    <w:rsid w:val="1FD35CDC"/>
    <w:rsid w:val="1FDB7CA9"/>
    <w:rsid w:val="1FDE3C4D"/>
    <w:rsid w:val="1FE8215C"/>
    <w:rsid w:val="1FF365E3"/>
    <w:rsid w:val="200D3ECA"/>
    <w:rsid w:val="20124DE8"/>
    <w:rsid w:val="20250E39"/>
    <w:rsid w:val="2043058A"/>
    <w:rsid w:val="20594211"/>
    <w:rsid w:val="208768EF"/>
    <w:rsid w:val="20895C72"/>
    <w:rsid w:val="20A30303"/>
    <w:rsid w:val="20A34355"/>
    <w:rsid w:val="20A920B5"/>
    <w:rsid w:val="20B44C5C"/>
    <w:rsid w:val="20D43C04"/>
    <w:rsid w:val="20E97542"/>
    <w:rsid w:val="20FF271D"/>
    <w:rsid w:val="210827A9"/>
    <w:rsid w:val="2114231E"/>
    <w:rsid w:val="21151474"/>
    <w:rsid w:val="21170193"/>
    <w:rsid w:val="212058C0"/>
    <w:rsid w:val="2132606A"/>
    <w:rsid w:val="213A661F"/>
    <w:rsid w:val="214A0E52"/>
    <w:rsid w:val="21533CEA"/>
    <w:rsid w:val="21626976"/>
    <w:rsid w:val="21665946"/>
    <w:rsid w:val="21671431"/>
    <w:rsid w:val="21731DFE"/>
    <w:rsid w:val="21792FA7"/>
    <w:rsid w:val="21795C91"/>
    <w:rsid w:val="21875CB5"/>
    <w:rsid w:val="21956A32"/>
    <w:rsid w:val="21962144"/>
    <w:rsid w:val="21C83E17"/>
    <w:rsid w:val="21CC32B2"/>
    <w:rsid w:val="21E349D3"/>
    <w:rsid w:val="21F7496D"/>
    <w:rsid w:val="22064F51"/>
    <w:rsid w:val="222D5262"/>
    <w:rsid w:val="22446AEF"/>
    <w:rsid w:val="22525290"/>
    <w:rsid w:val="22552DCE"/>
    <w:rsid w:val="225E5CC0"/>
    <w:rsid w:val="227E7D5D"/>
    <w:rsid w:val="22886620"/>
    <w:rsid w:val="22A66AF9"/>
    <w:rsid w:val="22BB4CC0"/>
    <w:rsid w:val="22C75C4B"/>
    <w:rsid w:val="22CB4CA9"/>
    <w:rsid w:val="22CC4D82"/>
    <w:rsid w:val="22EB59FC"/>
    <w:rsid w:val="22F20B8D"/>
    <w:rsid w:val="22F84938"/>
    <w:rsid w:val="22FD749D"/>
    <w:rsid w:val="23011188"/>
    <w:rsid w:val="23023F9E"/>
    <w:rsid w:val="231216D4"/>
    <w:rsid w:val="232908B7"/>
    <w:rsid w:val="23332CA9"/>
    <w:rsid w:val="233A74F6"/>
    <w:rsid w:val="2343125F"/>
    <w:rsid w:val="234A7171"/>
    <w:rsid w:val="23505FB1"/>
    <w:rsid w:val="235300B7"/>
    <w:rsid w:val="235E2F38"/>
    <w:rsid w:val="236350CD"/>
    <w:rsid w:val="23755EF4"/>
    <w:rsid w:val="23807151"/>
    <w:rsid w:val="23A654E1"/>
    <w:rsid w:val="23AE57F1"/>
    <w:rsid w:val="23B7009A"/>
    <w:rsid w:val="23B71ACF"/>
    <w:rsid w:val="23C61F4F"/>
    <w:rsid w:val="23C9404C"/>
    <w:rsid w:val="23CD4F7A"/>
    <w:rsid w:val="23F708C9"/>
    <w:rsid w:val="23F90CF2"/>
    <w:rsid w:val="23FA5009"/>
    <w:rsid w:val="241B328C"/>
    <w:rsid w:val="242F3C80"/>
    <w:rsid w:val="243624A0"/>
    <w:rsid w:val="24391133"/>
    <w:rsid w:val="24422105"/>
    <w:rsid w:val="244451AB"/>
    <w:rsid w:val="245D7E6E"/>
    <w:rsid w:val="245F0C74"/>
    <w:rsid w:val="24785E60"/>
    <w:rsid w:val="24854B68"/>
    <w:rsid w:val="248674EB"/>
    <w:rsid w:val="248C4C06"/>
    <w:rsid w:val="24965F69"/>
    <w:rsid w:val="24AF11CD"/>
    <w:rsid w:val="24CB2C4C"/>
    <w:rsid w:val="24D64316"/>
    <w:rsid w:val="24ED291B"/>
    <w:rsid w:val="24F74099"/>
    <w:rsid w:val="251B4C2A"/>
    <w:rsid w:val="25200160"/>
    <w:rsid w:val="25223231"/>
    <w:rsid w:val="25321118"/>
    <w:rsid w:val="25343293"/>
    <w:rsid w:val="255236BC"/>
    <w:rsid w:val="25575578"/>
    <w:rsid w:val="25597E6B"/>
    <w:rsid w:val="259523BD"/>
    <w:rsid w:val="259B3C6C"/>
    <w:rsid w:val="259D5D97"/>
    <w:rsid w:val="25AB6FE2"/>
    <w:rsid w:val="25AD44C3"/>
    <w:rsid w:val="25C56C46"/>
    <w:rsid w:val="25CF77BC"/>
    <w:rsid w:val="25D6554A"/>
    <w:rsid w:val="25E7048C"/>
    <w:rsid w:val="25E83FC8"/>
    <w:rsid w:val="25EA54B7"/>
    <w:rsid w:val="25EC5891"/>
    <w:rsid w:val="25FE29FF"/>
    <w:rsid w:val="26096261"/>
    <w:rsid w:val="26097B20"/>
    <w:rsid w:val="260B313E"/>
    <w:rsid w:val="26155909"/>
    <w:rsid w:val="26161FE6"/>
    <w:rsid w:val="26225141"/>
    <w:rsid w:val="2623077E"/>
    <w:rsid w:val="263C7265"/>
    <w:rsid w:val="2654472B"/>
    <w:rsid w:val="265A1CD1"/>
    <w:rsid w:val="265D2286"/>
    <w:rsid w:val="266E0940"/>
    <w:rsid w:val="267C0839"/>
    <w:rsid w:val="267E753F"/>
    <w:rsid w:val="26814F56"/>
    <w:rsid w:val="269304E1"/>
    <w:rsid w:val="26DB56E0"/>
    <w:rsid w:val="26EB7996"/>
    <w:rsid w:val="26F9679D"/>
    <w:rsid w:val="26FC7E22"/>
    <w:rsid w:val="26FE2705"/>
    <w:rsid w:val="270C4FC5"/>
    <w:rsid w:val="273112E6"/>
    <w:rsid w:val="273779B3"/>
    <w:rsid w:val="27446B10"/>
    <w:rsid w:val="274858FC"/>
    <w:rsid w:val="2749418B"/>
    <w:rsid w:val="2753518D"/>
    <w:rsid w:val="27631682"/>
    <w:rsid w:val="277359AB"/>
    <w:rsid w:val="27AA7AD6"/>
    <w:rsid w:val="27AB7DB9"/>
    <w:rsid w:val="27AD7087"/>
    <w:rsid w:val="27C03907"/>
    <w:rsid w:val="27D14405"/>
    <w:rsid w:val="27D760CD"/>
    <w:rsid w:val="27E94A2D"/>
    <w:rsid w:val="27FC5D22"/>
    <w:rsid w:val="280211EA"/>
    <w:rsid w:val="28201769"/>
    <w:rsid w:val="283C7464"/>
    <w:rsid w:val="284A7F0B"/>
    <w:rsid w:val="285D1593"/>
    <w:rsid w:val="286F261A"/>
    <w:rsid w:val="287069EA"/>
    <w:rsid w:val="287452B4"/>
    <w:rsid w:val="2886385B"/>
    <w:rsid w:val="289065B4"/>
    <w:rsid w:val="289616CB"/>
    <w:rsid w:val="28972E65"/>
    <w:rsid w:val="289E1E2B"/>
    <w:rsid w:val="289F7C81"/>
    <w:rsid w:val="28A8148A"/>
    <w:rsid w:val="28A91F4C"/>
    <w:rsid w:val="28B3539C"/>
    <w:rsid w:val="28C65FE4"/>
    <w:rsid w:val="28DB6CCE"/>
    <w:rsid w:val="28F648E9"/>
    <w:rsid w:val="28F770CB"/>
    <w:rsid w:val="29070D99"/>
    <w:rsid w:val="292F5911"/>
    <w:rsid w:val="29567ECD"/>
    <w:rsid w:val="29600466"/>
    <w:rsid w:val="2970442E"/>
    <w:rsid w:val="297468DC"/>
    <w:rsid w:val="297B4C80"/>
    <w:rsid w:val="29B16E55"/>
    <w:rsid w:val="29B71615"/>
    <w:rsid w:val="29B8724D"/>
    <w:rsid w:val="29C071D1"/>
    <w:rsid w:val="29C31745"/>
    <w:rsid w:val="29CF7BC4"/>
    <w:rsid w:val="29D33002"/>
    <w:rsid w:val="29E10754"/>
    <w:rsid w:val="29E16660"/>
    <w:rsid w:val="29EB7292"/>
    <w:rsid w:val="29F95BC8"/>
    <w:rsid w:val="2A18259C"/>
    <w:rsid w:val="2A1A3169"/>
    <w:rsid w:val="2A1E1215"/>
    <w:rsid w:val="2A440E9D"/>
    <w:rsid w:val="2A8240DB"/>
    <w:rsid w:val="2A8D3BD6"/>
    <w:rsid w:val="2AA35208"/>
    <w:rsid w:val="2ACD7CDD"/>
    <w:rsid w:val="2AD16FAD"/>
    <w:rsid w:val="2AE37043"/>
    <w:rsid w:val="2AFE6AC5"/>
    <w:rsid w:val="2AFF25BD"/>
    <w:rsid w:val="2B04372F"/>
    <w:rsid w:val="2B0E71AE"/>
    <w:rsid w:val="2B177428"/>
    <w:rsid w:val="2B1E41E9"/>
    <w:rsid w:val="2B243AF4"/>
    <w:rsid w:val="2B2822D1"/>
    <w:rsid w:val="2B314B8F"/>
    <w:rsid w:val="2B4A37A4"/>
    <w:rsid w:val="2B6E2A48"/>
    <w:rsid w:val="2B6F3EA5"/>
    <w:rsid w:val="2B745920"/>
    <w:rsid w:val="2B763C15"/>
    <w:rsid w:val="2B9B3657"/>
    <w:rsid w:val="2B9D713B"/>
    <w:rsid w:val="2BC5496C"/>
    <w:rsid w:val="2BC62599"/>
    <w:rsid w:val="2BC63F40"/>
    <w:rsid w:val="2BC97C2E"/>
    <w:rsid w:val="2BCB33A2"/>
    <w:rsid w:val="2BD866B8"/>
    <w:rsid w:val="2BE442B8"/>
    <w:rsid w:val="2BED7D2D"/>
    <w:rsid w:val="2BEE5789"/>
    <w:rsid w:val="2C052162"/>
    <w:rsid w:val="2C157CCB"/>
    <w:rsid w:val="2C1803AB"/>
    <w:rsid w:val="2C2A2417"/>
    <w:rsid w:val="2C352789"/>
    <w:rsid w:val="2C3E0809"/>
    <w:rsid w:val="2C426125"/>
    <w:rsid w:val="2C4361DD"/>
    <w:rsid w:val="2C5523D3"/>
    <w:rsid w:val="2C5807BB"/>
    <w:rsid w:val="2C6170B1"/>
    <w:rsid w:val="2C802C55"/>
    <w:rsid w:val="2C9366C5"/>
    <w:rsid w:val="2C996D85"/>
    <w:rsid w:val="2C9A3C32"/>
    <w:rsid w:val="2CAB4269"/>
    <w:rsid w:val="2CB71ABA"/>
    <w:rsid w:val="2CBD6A11"/>
    <w:rsid w:val="2CC016FF"/>
    <w:rsid w:val="2CC142B9"/>
    <w:rsid w:val="2CD55C4D"/>
    <w:rsid w:val="2CD755B9"/>
    <w:rsid w:val="2CDA5934"/>
    <w:rsid w:val="2CDC0D73"/>
    <w:rsid w:val="2CE22C96"/>
    <w:rsid w:val="2CE92305"/>
    <w:rsid w:val="2CFA147B"/>
    <w:rsid w:val="2CFE0F4B"/>
    <w:rsid w:val="2D0E20EE"/>
    <w:rsid w:val="2D2554AF"/>
    <w:rsid w:val="2D2B1F46"/>
    <w:rsid w:val="2D4623A3"/>
    <w:rsid w:val="2D4F76EF"/>
    <w:rsid w:val="2D5B6930"/>
    <w:rsid w:val="2D5C5442"/>
    <w:rsid w:val="2D7049BA"/>
    <w:rsid w:val="2D76477A"/>
    <w:rsid w:val="2D8146A1"/>
    <w:rsid w:val="2D820F4E"/>
    <w:rsid w:val="2D870D8D"/>
    <w:rsid w:val="2D8963CF"/>
    <w:rsid w:val="2DA05143"/>
    <w:rsid w:val="2DA47682"/>
    <w:rsid w:val="2DAB2792"/>
    <w:rsid w:val="2DBF54D4"/>
    <w:rsid w:val="2DC037D2"/>
    <w:rsid w:val="2DCD5130"/>
    <w:rsid w:val="2DCF01F9"/>
    <w:rsid w:val="2DD90424"/>
    <w:rsid w:val="2DDD3E0B"/>
    <w:rsid w:val="2DFF3209"/>
    <w:rsid w:val="2E0128D2"/>
    <w:rsid w:val="2E2079BC"/>
    <w:rsid w:val="2E220EB3"/>
    <w:rsid w:val="2E225693"/>
    <w:rsid w:val="2E2F1219"/>
    <w:rsid w:val="2E340011"/>
    <w:rsid w:val="2E45359E"/>
    <w:rsid w:val="2E5321D3"/>
    <w:rsid w:val="2E5350C0"/>
    <w:rsid w:val="2E615CDF"/>
    <w:rsid w:val="2E782484"/>
    <w:rsid w:val="2E7C64A1"/>
    <w:rsid w:val="2E836670"/>
    <w:rsid w:val="2E87474F"/>
    <w:rsid w:val="2E87597F"/>
    <w:rsid w:val="2E9548ED"/>
    <w:rsid w:val="2EC51B0D"/>
    <w:rsid w:val="2ECF3D85"/>
    <w:rsid w:val="2EED245F"/>
    <w:rsid w:val="2EF05CCC"/>
    <w:rsid w:val="2F074090"/>
    <w:rsid w:val="2F0D39F2"/>
    <w:rsid w:val="2F16260B"/>
    <w:rsid w:val="2F18324A"/>
    <w:rsid w:val="2F220469"/>
    <w:rsid w:val="2F225815"/>
    <w:rsid w:val="2F2B39A7"/>
    <w:rsid w:val="2F3A49E5"/>
    <w:rsid w:val="2F3B4FC3"/>
    <w:rsid w:val="2F3C4FB2"/>
    <w:rsid w:val="2F4302EE"/>
    <w:rsid w:val="2F4B6671"/>
    <w:rsid w:val="2F6C012D"/>
    <w:rsid w:val="2F6C62CD"/>
    <w:rsid w:val="2F763569"/>
    <w:rsid w:val="2F873C08"/>
    <w:rsid w:val="2F962F1F"/>
    <w:rsid w:val="2F9967F4"/>
    <w:rsid w:val="2F9D0541"/>
    <w:rsid w:val="2FBD0387"/>
    <w:rsid w:val="2FDA0049"/>
    <w:rsid w:val="2FE30326"/>
    <w:rsid w:val="2FF618FC"/>
    <w:rsid w:val="302735B9"/>
    <w:rsid w:val="302B4192"/>
    <w:rsid w:val="304F6B7A"/>
    <w:rsid w:val="30646D37"/>
    <w:rsid w:val="307B6EF4"/>
    <w:rsid w:val="307F153D"/>
    <w:rsid w:val="307F6A48"/>
    <w:rsid w:val="308A13EE"/>
    <w:rsid w:val="30944AC2"/>
    <w:rsid w:val="30955D09"/>
    <w:rsid w:val="309F6C6E"/>
    <w:rsid w:val="30A04CD6"/>
    <w:rsid w:val="30B8125D"/>
    <w:rsid w:val="30C340F1"/>
    <w:rsid w:val="30C82928"/>
    <w:rsid w:val="30F80402"/>
    <w:rsid w:val="31205C64"/>
    <w:rsid w:val="31265694"/>
    <w:rsid w:val="31270515"/>
    <w:rsid w:val="313200EA"/>
    <w:rsid w:val="313A1C72"/>
    <w:rsid w:val="313F45C2"/>
    <w:rsid w:val="3141513C"/>
    <w:rsid w:val="314876D5"/>
    <w:rsid w:val="314F6062"/>
    <w:rsid w:val="3191105E"/>
    <w:rsid w:val="31924919"/>
    <w:rsid w:val="31A45560"/>
    <w:rsid w:val="31AB0F9C"/>
    <w:rsid w:val="31AC0EC4"/>
    <w:rsid w:val="31AE4E22"/>
    <w:rsid w:val="31D9210F"/>
    <w:rsid w:val="31DC43C6"/>
    <w:rsid w:val="31EC2E84"/>
    <w:rsid w:val="31F848E9"/>
    <w:rsid w:val="320332F2"/>
    <w:rsid w:val="320A500F"/>
    <w:rsid w:val="32254A0B"/>
    <w:rsid w:val="3225513C"/>
    <w:rsid w:val="323508CB"/>
    <w:rsid w:val="3244297A"/>
    <w:rsid w:val="3244601B"/>
    <w:rsid w:val="324851CB"/>
    <w:rsid w:val="324B7E84"/>
    <w:rsid w:val="326B72F8"/>
    <w:rsid w:val="32956AC0"/>
    <w:rsid w:val="3297522B"/>
    <w:rsid w:val="329F3BB7"/>
    <w:rsid w:val="32B07D3C"/>
    <w:rsid w:val="32B34978"/>
    <w:rsid w:val="32EE7FEE"/>
    <w:rsid w:val="33135033"/>
    <w:rsid w:val="331A1632"/>
    <w:rsid w:val="33302FE3"/>
    <w:rsid w:val="33324BD8"/>
    <w:rsid w:val="334511AD"/>
    <w:rsid w:val="3346128A"/>
    <w:rsid w:val="33526BC9"/>
    <w:rsid w:val="335D7F5F"/>
    <w:rsid w:val="335E3DF4"/>
    <w:rsid w:val="33614907"/>
    <w:rsid w:val="337B146C"/>
    <w:rsid w:val="337D4779"/>
    <w:rsid w:val="33A60D54"/>
    <w:rsid w:val="33DF73AF"/>
    <w:rsid w:val="33E1508F"/>
    <w:rsid w:val="33EF7181"/>
    <w:rsid w:val="33F604F4"/>
    <w:rsid w:val="33F936E8"/>
    <w:rsid w:val="3411267F"/>
    <w:rsid w:val="341A2EEC"/>
    <w:rsid w:val="342A5A27"/>
    <w:rsid w:val="343F7B9A"/>
    <w:rsid w:val="34554E47"/>
    <w:rsid w:val="34596B23"/>
    <w:rsid w:val="346F20B2"/>
    <w:rsid w:val="347D2C78"/>
    <w:rsid w:val="349321B5"/>
    <w:rsid w:val="3499767E"/>
    <w:rsid w:val="34A217FC"/>
    <w:rsid w:val="34A45B36"/>
    <w:rsid w:val="34AD4B60"/>
    <w:rsid w:val="34B12E5D"/>
    <w:rsid w:val="34B64751"/>
    <w:rsid w:val="34B8391C"/>
    <w:rsid w:val="34C60A0F"/>
    <w:rsid w:val="34C918A7"/>
    <w:rsid w:val="34D32B43"/>
    <w:rsid w:val="34DF7E6F"/>
    <w:rsid w:val="34E67578"/>
    <w:rsid w:val="34EE013D"/>
    <w:rsid w:val="34F22555"/>
    <w:rsid w:val="34F66698"/>
    <w:rsid w:val="34FB2C7B"/>
    <w:rsid w:val="351F31E5"/>
    <w:rsid w:val="35211B58"/>
    <w:rsid w:val="3523534B"/>
    <w:rsid w:val="35250425"/>
    <w:rsid w:val="352A3454"/>
    <w:rsid w:val="3537380E"/>
    <w:rsid w:val="35396292"/>
    <w:rsid w:val="35416013"/>
    <w:rsid w:val="35546AA2"/>
    <w:rsid w:val="356B0011"/>
    <w:rsid w:val="3571371D"/>
    <w:rsid w:val="359418D1"/>
    <w:rsid w:val="35A95D83"/>
    <w:rsid w:val="35BA0FDF"/>
    <w:rsid w:val="35BA324B"/>
    <w:rsid w:val="35D11930"/>
    <w:rsid w:val="35D71481"/>
    <w:rsid w:val="35D8418C"/>
    <w:rsid w:val="35F34C15"/>
    <w:rsid w:val="35F5307C"/>
    <w:rsid w:val="35F7078B"/>
    <w:rsid w:val="36142A31"/>
    <w:rsid w:val="361751B4"/>
    <w:rsid w:val="36181117"/>
    <w:rsid w:val="36213CE0"/>
    <w:rsid w:val="365522B3"/>
    <w:rsid w:val="3659188A"/>
    <w:rsid w:val="366D5E16"/>
    <w:rsid w:val="36703BB7"/>
    <w:rsid w:val="367B6EE1"/>
    <w:rsid w:val="36835902"/>
    <w:rsid w:val="3688609E"/>
    <w:rsid w:val="36894A87"/>
    <w:rsid w:val="368F51CF"/>
    <w:rsid w:val="369970B4"/>
    <w:rsid w:val="36A2393B"/>
    <w:rsid w:val="36D22615"/>
    <w:rsid w:val="36DA1356"/>
    <w:rsid w:val="36DC042D"/>
    <w:rsid w:val="36DC181C"/>
    <w:rsid w:val="36E56433"/>
    <w:rsid w:val="36E75D43"/>
    <w:rsid w:val="36EF09B3"/>
    <w:rsid w:val="36FC0BC5"/>
    <w:rsid w:val="3701326B"/>
    <w:rsid w:val="371717C4"/>
    <w:rsid w:val="3721208C"/>
    <w:rsid w:val="37266CF2"/>
    <w:rsid w:val="373064B4"/>
    <w:rsid w:val="373D77DC"/>
    <w:rsid w:val="3746245D"/>
    <w:rsid w:val="37471C07"/>
    <w:rsid w:val="37485A3A"/>
    <w:rsid w:val="37503831"/>
    <w:rsid w:val="37511489"/>
    <w:rsid w:val="376E5728"/>
    <w:rsid w:val="377A539A"/>
    <w:rsid w:val="37912258"/>
    <w:rsid w:val="37926814"/>
    <w:rsid w:val="379C75E1"/>
    <w:rsid w:val="37A1600B"/>
    <w:rsid w:val="37B27E77"/>
    <w:rsid w:val="37B3714C"/>
    <w:rsid w:val="37C2485B"/>
    <w:rsid w:val="37C36EFA"/>
    <w:rsid w:val="37C925FE"/>
    <w:rsid w:val="37DE137B"/>
    <w:rsid w:val="37E712C5"/>
    <w:rsid w:val="37F9283D"/>
    <w:rsid w:val="37FA0D1B"/>
    <w:rsid w:val="38074CAF"/>
    <w:rsid w:val="381D07F8"/>
    <w:rsid w:val="38413ABE"/>
    <w:rsid w:val="3846738E"/>
    <w:rsid w:val="384F4989"/>
    <w:rsid w:val="38765B1C"/>
    <w:rsid w:val="387B6D70"/>
    <w:rsid w:val="388D2521"/>
    <w:rsid w:val="38B22A8E"/>
    <w:rsid w:val="38D921FE"/>
    <w:rsid w:val="390139EF"/>
    <w:rsid w:val="39016A91"/>
    <w:rsid w:val="391156A5"/>
    <w:rsid w:val="39173F5E"/>
    <w:rsid w:val="39184063"/>
    <w:rsid w:val="391876CE"/>
    <w:rsid w:val="39332E81"/>
    <w:rsid w:val="393E2167"/>
    <w:rsid w:val="394A0335"/>
    <w:rsid w:val="3955491B"/>
    <w:rsid w:val="39595F71"/>
    <w:rsid w:val="395D2E2E"/>
    <w:rsid w:val="39727DF6"/>
    <w:rsid w:val="39731B53"/>
    <w:rsid w:val="397D698F"/>
    <w:rsid w:val="398B2360"/>
    <w:rsid w:val="39AA46A1"/>
    <w:rsid w:val="39B3252A"/>
    <w:rsid w:val="39B81B8F"/>
    <w:rsid w:val="39C013F2"/>
    <w:rsid w:val="39C8434C"/>
    <w:rsid w:val="39D62C54"/>
    <w:rsid w:val="39DB58EF"/>
    <w:rsid w:val="3A0D43C8"/>
    <w:rsid w:val="3A145BAE"/>
    <w:rsid w:val="3A1522E1"/>
    <w:rsid w:val="3A155A93"/>
    <w:rsid w:val="3A1C60D8"/>
    <w:rsid w:val="3A243F46"/>
    <w:rsid w:val="3A3106FA"/>
    <w:rsid w:val="3A3A2E02"/>
    <w:rsid w:val="3A6B1490"/>
    <w:rsid w:val="3A797E9E"/>
    <w:rsid w:val="3A8428E4"/>
    <w:rsid w:val="3A925E75"/>
    <w:rsid w:val="3A973B8B"/>
    <w:rsid w:val="3A9E4335"/>
    <w:rsid w:val="3AA17C28"/>
    <w:rsid w:val="3AA633D6"/>
    <w:rsid w:val="3AE35A40"/>
    <w:rsid w:val="3AF3151E"/>
    <w:rsid w:val="3AF37D21"/>
    <w:rsid w:val="3B1A12EE"/>
    <w:rsid w:val="3B360D9B"/>
    <w:rsid w:val="3B4B617B"/>
    <w:rsid w:val="3B56609D"/>
    <w:rsid w:val="3B7010B2"/>
    <w:rsid w:val="3B786AB6"/>
    <w:rsid w:val="3B7A0AE5"/>
    <w:rsid w:val="3B81419B"/>
    <w:rsid w:val="3B860A47"/>
    <w:rsid w:val="3B94046F"/>
    <w:rsid w:val="3B977D13"/>
    <w:rsid w:val="3B982AFE"/>
    <w:rsid w:val="3BA341B9"/>
    <w:rsid w:val="3BA35DAE"/>
    <w:rsid w:val="3BA5210E"/>
    <w:rsid w:val="3BC76589"/>
    <w:rsid w:val="3BD42201"/>
    <w:rsid w:val="3BD827B4"/>
    <w:rsid w:val="3BE11A85"/>
    <w:rsid w:val="3BE92C35"/>
    <w:rsid w:val="3BED0335"/>
    <w:rsid w:val="3C431E7C"/>
    <w:rsid w:val="3C453927"/>
    <w:rsid w:val="3C4659DD"/>
    <w:rsid w:val="3C65366B"/>
    <w:rsid w:val="3C9D05BD"/>
    <w:rsid w:val="3CB427F5"/>
    <w:rsid w:val="3CC019CB"/>
    <w:rsid w:val="3CD2170B"/>
    <w:rsid w:val="3CD536E2"/>
    <w:rsid w:val="3CE7239B"/>
    <w:rsid w:val="3CF3321F"/>
    <w:rsid w:val="3D2B37FA"/>
    <w:rsid w:val="3D3610ED"/>
    <w:rsid w:val="3D3853A6"/>
    <w:rsid w:val="3D3C2FB5"/>
    <w:rsid w:val="3D3E7892"/>
    <w:rsid w:val="3D4C6864"/>
    <w:rsid w:val="3D52720B"/>
    <w:rsid w:val="3D5479B4"/>
    <w:rsid w:val="3D5561DC"/>
    <w:rsid w:val="3D6673E8"/>
    <w:rsid w:val="3D6E0FAB"/>
    <w:rsid w:val="3D6F7BF9"/>
    <w:rsid w:val="3D7306A2"/>
    <w:rsid w:val="3D7876B5"/>
    <w:rsid w:val="3D864A65"/>
    <w:rsid w:val="3DA02290"/>
    <w:rsid w:val="3DAC2317"/>
    <w:rsid w:val="3DAE3124"/>
    <w:rsid w:val="3DBD1E31"/>
    <w:rsid w:val="3DD00955"/>
    <w:rsid w:val="3DDB5E29"/>
    <w:rsid w:val="3DE3413E"/>
    <w:rsid w:val="3DF144F5"/>
    <w:rsid w:val="3E07151D"/>
    <w:rsid w:val="3E091F9E"/>
    <w:rsid w:val="3E102B8A"/>
    <w:rsid w:val="3E17300B"/>
    <w:rsid w:val="3E2748F8"/>
    <w:rsid w:val="3E3A463C"/>
    <w:rsid w:val="3E473A5B"/>
    <w:rsid w:val="3E4B3711"/>
    <w:rsid w:val="3E4E633F"/>
    <w:rsid w:val="3E546397"/>
    <w:rsid w:val="3E59065F"/>
    <w:rsid w:val="3E6C7E98"/>
    <w:rsid w:val="3E7118ED"/>
    <w:rsid w:val="3E723A22"/>
    <w:rsid w:val="3E864B52"/>
    <w:rsid w:val="3E9956C1"/>
    <w:rsid w:val="3E9B773B"/>
    <w:rsid w:val="3EAD3ADE"/>
    <w:rsid w:val="3EE067F2"/>
    <w:rsid w:val="3EF861A9"/>
    <w:rsid w:val="3F0523B7"/>
    <w:rsid w:val="3F0A793B"/>
    <w:rsid w:val="3F0D7BFA"/>
    <w:rsid w:val="3F175232"/>
    <w:rsid w:val="3F322846"/>
    <w:rsid w:val="3F694137"/>
    <w:rsid w:val="3F6A58DB"/>
    <w:rsid w:val="3F6C66C0"/>
    <w:rsid w:val="3F700E85"/>
    <w:rsid w:val="3F783422"/>
    <w:rsid w:val="3F79088C"/>
    <w:rsid w:val="3F7D40ED"/>
    <w:rsid w:val="3F7F337D"/>
    <w:rsid w:val="3FA33388"/>
    <w:rsid w:val="3FA87D43"/>
    <w:rsid w:val="3FB41464"/>
    <w:rsid w:val="3FC84135"/>
    <w:rsid w:val="3FCF1F00"/>
    <w:rsid w:val="3FD03C2D"/>
    <w:rsid w:val="3FD223B0"/>
    <w:rsid w:val="3FE605C4"/>
    <w:rsid w:val="3FF440CC"/>
    <w:rsid w:val="3FF976A7"/>
    <w:rsid w:val="3FFC0219"/>
    <w:rsid w:val="40155BA0"/>
    <w:rsid w:val="40213144"/>
    <w:rsid w:val="402E29B5"/>
    <w:rsid w:val="402E670A"/>
    <w:rsid w:val="403A1357"/>
    <w:rsid w:val="404A739D"/>
    <w:rsid w:val="40555132"/>
    <w:rsid w:val="405616E1"/>
    <w:rsid w:val="40680501"/>
    <w:rsid w:val="40695B00"/>
    <w:rsid w:val="40713094"/>
    <w:rsid w:val="408F2B56"/>
    <w:rsid w:val="40A5474F"/>
    <w:rsid w:val="40A56BED"/>
    <w:rsid w:val="40BC1C13"/>
    <w:rsid w:val="40C26413"/>
    <w:rsid w:val="40DF0CBD"/>
    <w:rsid w:val="40DF3E91"/>
    <w:rsid w:val="40E60052"/>
    <w:rsid w:val="40E90781"/>
    <w:rsid w:val="40EE53E3"/>
    <w:rsid w:val="40FE58B7"/>
    <w:rsid w:val="41075C9E"/>
    <w:rsid w:val="41195658"/>
    <w:rsid w:val="411C6F25"/>
    <w:rsid w:val="411F2520"/>
    <w:rsid w:val="412775BC"/>
    <w:rsid w:val="412E258A"/>
    <w:rsid w:val="41536F19"/>
    <w:rsid w:val="415674E4"/>
    <w:rsid w:val="4159693A"/>
    <w:rsid w:val="41797253"/>
    <w:rsid w:val="417A460C"/>
    <w:rsid w:val="419D4D10"/>
    <w:rsid w:val="41A01276"/>
    <w:rsid w:val="41AC1F07"/>
    <w:rsid w:val="41BB0B0E"/>
    <w:rsid w:val="41BD7F2F"/>
    <w:rsid w:val="41C521AA"/>
    <w:rsid w:val="41DD3BCB"/>
    <w:rsid w:val="41DD51F1"/>
    <w:rsid w:val="41EE29EB"/>
    <w:rsid w:val="41EF1470"/>
    <w:rsid w:val="420013C8"/>
    <w:rsid w:val="420E2345"/>
    <w:rsid w:val="42206889"/>
    <w:rsid w:val="4223411E"/>
    <w:rsid w:val="42277FF1"/>
    <w:rsid w:val="42383442"/>
    <w:rsid w:val="42424E2B"/>
    <w:rsid w:val="4258464E"/>
    <w:rsid w:val="425E683F"/>
    <w:rsid w:val="426771C5"/>
    <w:rsid w:val="428F4F2F"/>
    <w:rsid w:val="42957379"/>
    <w:rsid w:val="42AC71DD"/>
    <w:rsid w:val="42BF5214"/>
    <w:rsid w:val="42D53FC6"/>
    <w:rsid w:val="42E22B9A"/>
    <w:rsid w:val="42ED4213"/>
    <w:rsid w:val="42F735B4"/>
    <w:rsid w:val="42F87FEB"/>
    <w:rsid w:val="431552B7"/>
    <w:rsid w:val="431C5AD1"/>
    <w:rsid w:val="431D631E"/>
    <w:rsid w:val="433529B8"/>
    <w:rsid w:val="4339116D"/>
    <w:rsid w:val="4339209D"/>
    <w:rsid w:val="433C2338"/>
    <w:rsid w:val="433E0C1C"/>
    <w:rsid w:val="43471B2F"/>
    <w:rsid w:val="43683210"/>
    <w:rsid w:val="436A00C3"/>
    <w:rsid w:val="43781D08"/>
    <w:rsid w:val="438B2D10"/>
    <w:rsid w:val="438E763F"/>
    <w:rsid w:val="43985CFC"/>
    <w:rsid w:val="43A42AF9"/>
    <w:rsid w:val="43BD354B"/>
    <w:rsid w:val="43C12007"/>
    <w:rsid w:val="43D246A3"/>
    <w:rsid w:val="43EE5B71"/>
    <w:rsid w:val="43FB2D38"/>
    <w:rsid w:val="44082585"/>
    <w:rsid w:val="440F0728"/>
    <w:rsid w:val="44235884"/>
    <w:rsid w:val="44325F20"/>
    <w:rsid w:val="444601BD"/>
    <w:rsid w:val="445939C7"/>
    <w:rsid w:val="445D0158"/>
    <w:rsid w:val="44615BDA"/>
    <w:rsid w:val="447726E2"/>
    <w:rsid w:val="447C182F"/>
    <w:rsid w:val="448F3F3C"/>
    <w:rsid w:val="44A235A1"/>
    <w:rsid w:val="44D7654B"/>
    <w:rsid w:val="44D84192"/>
    <w:rsid w:val="45050DC8"/>
    <w:rsid w:val="450C7992"/>
    <w:rsid w:val="45230C6A"/>
    <w:rsid w:val="45346F94"/>
    <w:rsid w:val="45357B6A"/>
    <w:rsid w:val="45362927"/>
    <w:rsid w:val="453940CC"/>
    <w:rsid w:val="453D30B5"/>
    <w:rsid w:val="453F1EBF"/>
    <w:rsid w:val="454278DA"/>
    <w:rsid w:val="45685D52"/>
    <w:rsid w:val="457A4E91"/>
    <w:rsid w:val="45841D73"/>
    <w:rsid w:val="458F7371"/>
    <w:rsid w:val="45A76FC5"/>
    <w:rsid w:val="45AA7A4F"/>
    <w:rsid w:val="45AD35E4"/>
    <w:rsid w:val="45B841A8"/>
    <w:rsid w:val="45C967FC"/>
    <w:rsid w:val="45CF051B"/>
    <w:rsid w:val="45D34C65"/>
    <w:rsid w:val="45E010B2"/>
    <w:rsid w:val="460A2D60"/>
    <w:rsid w:val="460B2709"/>
    <w:rsid w:val="46231B3B"/>
    <w:rsid w:val="46232930"/>
    <w:rsid w:val="46245A45"/>
    <w:rsid w:val="462C02CC"/>
    <w:rsid w:val="463C0071"/>
    <w:rsid w:val="464C4D6F"/>
    <w:rsid w:val="46616B9D"/>
    <w:rsid w:val="467C2468"/>
    <w:rsid w:val="467E06B1"/>
    <w:rsid w:val="468B5C16"/>
    <w:rsid w:val="468D7198"/>
    <w:rsid w:val="46A40971"/>
    <w:rsid w:val="46A665F4"/>
    <w:rsid w:val="46A97153"/>
    <w:rsid w:val="46B52531"/>
    <w:rsid w:val="46CB599E"/>
    <w:rsid w:val="46CC0B82"/>
    <w:rsid w:val="46D945A9"/>
    <w:rsid w:val="46DA3BD8"/>
    <w:rsid w:val="46E7323E"/>
    <w:rsid w:val="46F53C53"/>
    <w:rsid w:val="47057213"/>
    <w:rsid w:val="47063BB9"/>
    <w:rsid w:val="470A50EA"/>
    <w:rsid w:val="470B42F4"/>
    <w:rsid w:val="471241C3"/>
    <w:rsid w:val="47172439"/>
    <w:rsid w:val="472D6842"/>
    <w:rsid w:val="4736166E"/>
    <w:rsid w:val="473939F9"/>
    <w:rsid w:val="4754702E"/>
    <w:rsid w:val="47582C97"/>
    <w:rsid w:val="475B7454"/>
    <w:rsid w:val="47745160"/>
    <w:rsid w:val="478A4801"/>
    <w:rsid w:val="47933934"/>
    <w:rsid w:val="47994980"/>
    <w:rsid w:val="479E5F12"/>
    <w:rsid w:val="47A2398D"/>
    <w:rsid w:val="47A358F1"/>
    <w:rsid w:val="47A67F81"/>
    <w:rsid w:val="47AC5EF2"/>
    <w:rsid w:val="47B139C4"/>
    <w:rsid w:val="47B25287"/>
    <w:rsid w:val="47B75557"/>
    <w:rsid w:val="47C14194"/>
    <w:rsid w:val="47C212B2"/>
    <w:rsid w:val="47E27D70"/>
    <w:rsid w:val="47EA4167"/>
    <w:rsid w:val="480246F2"/>
    <w:rsid w:val="480B54C7"/>
    <w:rsid w:val="481E4190"/>
    <w:rsid w:val="482F1638"/>
    <w:rsid w:val="48473274"/>
    <w:rsid w:val="484752C1"/>
    <w:rsid w:val="4855291C"/>
    <w:rsid w:val="485574DC"/>
    <w:rsid w:val="48693549"/>
    <w:rsid w:val="48697EC3"/>
    <w:rsid w:val="487B19AB"/>
    <w:rsid w:val="48AE16DA"/>
    <w:rsid w:val="48C2293E"/>
    <w:rsid w:val="48D13C37"/>
    <w:rsid w:val="48D3437C"/>
    <w:rsid w:val="48E520AB"/>
    <w:rsid w:val="48E70AE5"/>
    <w:rsid w:val="48EC6779"/>
    <w:rsid w:val="49005C6A"/>
    <w:rsid w:val="4908267F"/>
    <w:rsid w:val="490F479D"/>
    <w:rsid w:val="4924255B"/>
    <w:rsid w:val="492902BF"/>
    <w:rsid w:val="493F52F0"/>
    <w:rsid w:val="494024AD"/>
    <w:rsid w:val="49415F06"/>
    <w:rsid w:val="49443F56"/>
    <w:rsid w:val="495D2036"/>
    <w:rsid w:val="497050C0"/>
    <w:rsid w:val="497826F8"/>
    <w:rsid w:val="49931A56"/>
    <w:rsid w:val="49A11696"/>
    <w:rsid w:val="49AF522A"/>
    <w:rsid w:val="49B25B2B"/>
    <w:rsid w:val="49CF7135"/>
    <w:rsid w:val="49DA7C9F"/>
    <w:rsid w:val="49F65D50"/>
    <w:rsid w:val="49FF0184"/>
    <w:rsid w:val="4A055651"/>
    <w:rsid w:val="4A1308CE"/>
    <w:rsid w:val="4A1962B3"/>
    <w:rsid w:val="4A2B5750"/>
    <w:rsid w:val="4A2C1BA2"/>
    <w:rsid w:val="4A344C24"/>
    <w:rsid w:val="4A35073E"/>
    <w:rsid w:val="4A404E23"/>
    <w:rsid w:val="4A410C92"/>
    <w:rsid w:val="4A4549FD"/>
    <w:rsid w:val="4A527BD5"/>
    <w:rsid w:val="4A6606F1"/>
    <w:rsid w:val="4A765388"/>
    <w:rsid w:val="4A7D3412"/>
    <w:rsid w:val="4A844043"/>
    <w:rsid w:val="4A856C6A"/>
    <w:rsid w:val="4A936A9A"/>
    <w:rsid w:val="4A9A1C7D"/>
    <w:rsid w:val="4A9E7B5E"/>
    <w:rsid w:val="4AC85557"/>
    <w:rsid w:val="4AC95374"/>
    <w:rsid w:val="4ACE3F5A"/>
    <w:rsid w:val="4AD1114C"/>
    <w:rsid w:val="4AD24C8B"/>
    <w:rsid w:val="4AD507FF"/>
    <w:rsid w:val="4ADB3075"/>
    <w:rsid w:val="4AF5281C"/>
    <w:rsid w:val="4AFC7BF7"/>
    <w:rsid w:val="4AFF5DA9"/>
    <w:rsid w:val="4B18111E"/>
    <w:rsid w:val="4B1C05D1"/>
    <w:rsid w:val="4B276BC4"/>
    <w:rsid w:val="4B35591B"/>
    <w:rsid w:val="4B3577E5"/>
    <w:rsid w:val="4B4320D4"/>
    <w:rsid w:val="4B6C5144"/>
    <w:rsid w:val="4B9659B1"/>
    <w:rsid w:val="4BA53594"/>
    <w:rsid w:val="4BA56959"/>
    <w:rsid w:val="4BAA707C"/>
    <w:rsid w:val="4BAB02F5"/>
    <w:rsid w:val="4BAC32C8"/>
    <w:rsid w:val="4BAF13E5"/>
    <w:rsid w:val="4BB1610F"/>
    <w:rsid w:val="4BC21BD0"/>
    <w:rsid w:val="4BCE3A4D"/>
    <w:rsid w:val="4BD628AF"/>
    <w:rsid w:val="4BDD28C6"/>
    <w:rsid w:val="4BF0188C"/>
    <w:rsid w:val="4BFA2F18"/>
    <w:rsid w:val="4C0F4D8B"/>
    <w:rsid w:val="4C1D7EF0"/>
    <w:rsid w:val="4C2213F2"/>
    <w:rsid w:val="4C3C4F63"/>
    <w:rsid w:val="4C3F4496"/>
    <w:rsid w:val="4C7505B3"/>
    <w:rsid w:val="4C83353B"/>
    <w:rsid w:val="4C8555D6"/>
    <w:rsid w:val="4C8B2163"/>
    <w:rsid w:val="4C9B4209"/>
    <w:rsid w:val="4CA228E1"/>
    <w:rsid w:val="4CA5044E"/>
    <w:rsid w:val="4CAD4915"/>
    <w:rsid w:val="4CCA0E73"/>
    <w:rsid w:val="4CD21352"/>
    <w:rsid w:val="4CD33E38"/>
    <w:rsid w:val="4CE537BD"/>
    <w:rsid w:val="4CEA49C5"/>
    <w:rsid w:val="4CFF201E"/>
    <w:rsid w:val="4D167FD2"/>
    <w:rsid w:val="4D2C11D0"/>
    <w:rsid w:val="4D4E6D73"/>
    <w:rsid w:val="4D5754AD"/>
    <w:rsid w:val="4D6A19BC"/>
    <w:rsid w:val="4D707C1A"/>
    <w:rsid w:val="4D741C84"/>
    <w:rsid w:val="4D790CDE"/>
    <w:rsid w:val="4D7C4E47"/>
    <w:rsid w:val="4D902EEE"/>
    <w:rsid w:val="4D9B35B1"/>
    <w:rsid w:val="4D9C4CBC"/>
    <w:rsid w:val="4DCB5224"/>
    <w:rsid w:val="4DCB634F"/>
    <w:rsid w:val="4DCD6E89"/>
    <w:rsid w:val="4DDB2B2D"/>
    <w:rsid w:val="4DE55D60"/>
    <w:rsid w:val="4DE64BBF"/>
    <w:rsid w:val="4E05603D"/>
    <w:rsid w:val="4E2D35E3"/>
    <w:rsid w:val="4E327B81"/>
    <w:rsid w:val="4E496100"/>
    <w:rsid w:val="4E685FE7"/>
    <w:rsid w:val="4E6F481A"/>
    <w:rsid w:val="4E720BC5"/>
    <w:rsid w:val="4E832A53"/>
    <w:rsid w:val="4E847893"/>
    <w:rsid w:val="4E8B3832"/>
    <w:rsid w:val="4E8F357E"/>
    <w:rsid w:val="4E914D04"/>
    <w:rsid w:val="4E9863BA"/>
    <w:rsid w:val="4EA034EF"/>
    <w:rsid w:val="4EA65C1D"/>
    <w:rsid w:val="4EAD6391"/>
    <w:rsid w:val="4EAD7092"/>
    <w:rsid w:val="4EAF1585"/>
    <w:rsid w:val="4EBB3A2E"/>
    <w:rsid w:val="4EEC5558"/>
    <w:rsid w:val="4EEE021C"/>
    <w:rsid w:val="4EFB11BB"/>
    <w:rsid w:val="4F176A14"/>
    <w:rsid w:val="4F180EDF"/>
    <w:rsid w:val="4F1B3FC8"/>
    <w:rsid w:val="4F376C04"/>
    <w:rsid w:val="4F431A2C"/>
    <w:rsid w:val="4F684CBD"/>
    <w:rsid w:val="4F696084"/>
    <w:rsid w:val="4F701FA8"/>
    <w:rsid w:val="4F7076A6"/>
    <w:rsid w:val="4F834D55"/>
    <w:rsid w:val="4F891EF3"/>
    <w:rsid w:val="4F8E51C8"/>
    <w:rsid w:val="4FB26CFB"/>
    <w:rsid w:val="4FD70621"/>
    <w:rsid w:val="500165E5"/>
    <w:rsid w:val="50056F61"/>
    <w:rsid w:val="50077921"/>
    <w:rsid w:val="50094112"/>
    <w:rsid w:val="503814EA"/>
    <w:rsid w:val="503A4C9C"/>
    <w:rsid w:val="505478CA"/>
    <w:rsid w:val="50612A05"/>
    <w:rsid w:val="506C3F7C"/>
    <w:rsid w:val="50745275"/>
    <w:rsid w:val="507E4427"/>
    <w:rsid w:val="508802C9"/>
    <w:rsid w:val="50927EDA"/>
    <w:rsid w:val="50A43FF1"/>
    <w:rsid w:val="50AE177F"/>
    <w:rsid w:val="50C76C83"/>
    <w:rsid w:val="50D06C37"/>
    <w:rsid w:val="50D219EC"/>
    <w:rsid w:val="50D45639"/>
    <w:rsid w:val="50D84B0D"/>
    <w:rsid w:val="50E25A58"/>
    <w:rsid w:val="50EB20FE"/>
    <w:rsid w:val="50F05872"/>
    <w:rsid w:val="50F750F6"/>
    <w:rsid w:val="50FD092D"/>
    <w:rsid w:val="510951DA"/>
    <w:rsid w:val="510B2E21"/>
    <w:rsid w:val="511633FC"/>
    <w:rsid w:val="51181D4C"/>
    <w:rsid w:val="511C4596"/>
    <w:rsid w:val="51233961"/>
    <w:rsid w:val="51240B5B"/>
    <w:rsid w:val="512912E2"/>
    <w:rsid w:val="5131086D"/>
    <w:rsid w:val="515945E5"/>
    <w:rsid w:val="51772595"/>
    <w:rsid w:val="51917BBA"/>
    <w:rsid w:val="5192572A"/>
    <w:rsid w:val="51A24130"/>
    <w:rsid w:val="51CC66DE"/>
    <w:rsid w:val="51E22E2E"/>
    <w:rsid w:val="51FD67D5"/>
    <w:rsid w:val="52100317"/>
    <w:rsid w:val="5213341C"/>
    <w:rsid w:val="522476C5"/>
    <w:rsid w:val="52314DA8"/>
    <w:rsid w:val="52384C20"/>
    <w:rsid w:val="523A37B3"/>
    <w:rsid w:val="523C31AB"/>
    <w:rsid w:val="523C50C5"/>
    <w:rsid w:val="524F7547"/>
    <w:rsid w:val="525213CC"/>
    <w:rsid w:val="52823ABD"/>
    <w:rsid w:val="528743D2"/>
    <w:rsid w:val="52950CD7"/>
    <w:rsid w:val="52BA5035"/>
    <w:rsid w:val="52CF63E2"/>
    <w:rsid w:val="52FD4EFA"/>
    <w:rsid w:val="530A6269"/>
    <w:rsid w:val="532D1D38"/>
    <w:rsid w:val="53306176"/>
    <w:rsid w:val="53323495"/>
    <w:rsid w:val="535C74C1"/>
    <w:rsid w:val="53770BAD"/>
    <w:rsid w:val="53807425"/>
    <w:rsid w:val="53823001"/>
    <w:rsid w:val="538F69F8"/>
    <w:rsid w:val="539E4385"/>
    <w:rsid w:val="53DC065C"/>
    <w:rsid w:val="53DC50AD"/>
    <w:rsid w:val="53DD664B"/>
    <w:rsid w:val="53DE4DD8"/>
    <w:rsid w:val="53E127D4"/>
    <w:rsid w:val="53F11EB9"/>
    <w:rsid w:val="53F377A8"/>
    <w:rsid w:val="54086952"/>
    <w:rsid w:val="540E7447"/>
    <w:rsid w:val="541F2895"/>
    <w:rsid w:val="542F1C70"/>
    <w:rsid w:val="54311205"/>
    <w:rsid w:val="54417172"/>
    <w:rsid w:val="54582B75"/>
    <w:rsid w:val="54650871"/>
    <w:rsid w:val="546B39D2"/>
    <w:rsid w:val="54823680"/>
    <w:rsid w:val="54972DB4"/>
    <w:rsid w:val="549869E3"/>
    <w:rsid w:val="549B548E"/>
    <w:rsid w:val="54AF6FAB"/>
    <w:rsid w:val="54BD05E5"/>
    <w:rsid w:val="54CA2401"/>
    <w:rsid w:val="54D601BE"/>
    <w:rsid w:val="54EA4880"/>
    <w:rsid w:val="54F04B5F"/>
    <w:rsid w:val="54F9092D"/>
    <w:rsid w:val="55040110"/>
    <w:rsid w:val="55242E21"/>
    <w:rsid w:val="5525523B"/>
    <w:rsid w:val="553047C2"/>
    <w:rsid w:val="55336CC1"/>
    <w:rsid w:val="55365130"/>
    <w:rsid w:val="555C4981"/>
    <w:rsid w:val="55884F5B"/>
    <w:rsid w:val="558B6142"/>
    <w:rsid w:val="55913081"/>
    <w:rsid w:val="55956DEF"/>
    <w:rsid w:val="55A566EC"/>
    <w:rsid w:val="55BE7FDB"/>
    <w:rsid w:val="55CB0D1D"/>
    <w:rsid w:val="55CD7DB2"/>
    <w:rsid w:val="55D74AC1"/>
    <w:rsid w:val="55DA74A8"/>
    <w:rsid w:val="55DB2F6E"/>
    <w:rsid w:val="55FE2479"/>
    <w:rsid w:val="55FE3F38"/>
    <w:rsid w:val="56037691"/>
    <w:rsid w:val="56053BF3"/>
    <w:rsid w:val="562452C1"/>
    <w:rsid w:val="56261905"/>
    <w:rsid w:val="56266A73"/>
    <w:rsid w:val="56311DBD"/>
    <w:rsid w:val="563F244E"/>
    <w:rsid w:val="56411531"/>
    <w:rsid w:val="564C7F3A"/>
    <w:rsid w:val="564E6D54"/>
    <w:rsid w:val="565B6C1D"/>
    <w:rsid w:val="566450C3"/>
    <w:rsid w:val="56671DDC"/>
    <w:rsid w:val="567D6E7B"/>
    <w:rsid w:val="56835A2C"/>
    <w:rsid w:val="569C3A60"/>
    <w:rsid w:val="56A64A20"/>
    <w:rsid w:val="56B53825"/>
    <w:rsid w:val="56C10A63"/>
    <w:rsid w:val="56C16039"/>
    <w:rsid w:val="56D119B0"/>
    <w:rsid w:val="56D36C29"/>
    <w:rsid w:val="56D8105B"/>
    <w:rsid w:val="56E533EC"/>
    <w:rsid w:val="56F17DB0"/>
    <w:rsid w:val="57032901"/>
    <w:rsid w:val="57111F71"/>
    <w:rsid w:val="571457A2"/>
    <w:rsid w:val="57293AEF"/>
    <w:rsid w:val="57344673"/>
    <w:rsid w:val="57550251"/>
    <w:rsid w:val="57567FA1"/>
    <w:rsid w:val="57587558"/>
    <w:rsid w:val="57633340"/>
    <w:rsid w:val="576F626A"/>
    <w:rsid w:val="57755CEE"/>
    <w:rsid w:val="57797801"/>
    <w:rsid w:val="577B1698"/>
    <w:rsid w:val="577C1325"/>
    <w:rsid w:val="577C7041"/>
    <w:rsid w:val="579D4CD1"/>
    <w:rsid w:val="579E0369"/>
    <w:rsid w:val="579F6BBB"/>
    <w:rsid w:val="57A40FED"/>
    <w:rsid w:val="57A84773"/>
    <w:rsid w:val="57B12735"/>
    <w:rsid w:val="57B93243"/>
    <w:rsid w:val="57EB3C36"/>
    <w:rsid w:val="5801522C"/>
    <w:rsid w:val="5825744E"/>
    <w:rsid w:val="583920EC"/>
    <w:rsid w:val="58557930"/>
    <w:rsid w:val="585A4093"/>
    <w:rsid w:val="5860155A"/>
    <w:rsid w:val="586373AC"/>
    <w:rsid w:val="58657A9C"/>
    <w:rsid w:val="58664A8D"/>
    <w:rsid w:val="5882562E"/>
    <w:rsid w:val="588608F7"/>
    <w:rsid w:val="58C40158"/>
    <w:rsid w:val="58DA7DBC"/>
    <w:rsid w:val="58F650D2"/>
    <w:rsid w:val="5901069B"/>
    <w:rsid w:val="5901420E"/>
    <w:rsid w:val="590A60D0"/>
    <w:rsid w:val="590F1DAC"/>
    <w:rsid w:val="59112ABE"/>
    <w:rsid w:val="591845C6"/>
    <w:rsid w:val="591D2DBE"/>
    <w:rsid w:val="5930603D"/>
    <w:rsid w:val="5936319E"/>
    <w:rsid w:val="594D092E"/>
    <w:rsid w:val="59641B83"/>
    <w:rsid w:val="596F42B4"/>
    <w:rsid w:val="597261AE"/>
    <w:rsid w:val="59761424"/>
    <w:rsid w:val="597E5176"/>
    <w:rsid w:val="598C1707"/>
    <w:rsid w:val="598C5ABD"/>
    <w:rsid w:val="599759CB"/>
    <w:rsid w:val="59A109EA"/>
    <w:rsid w:val="59B60492"/>
    <w:rsid w:val="59B85D01"/>
    <w:rsid w:val="59C74B1F"/>
    <w:rsid w:val="59C966E5"/>
    <w:rsid w:val="59D32FE4"/>
    <w:rsid w:val="59D4354B"/>
    <w:rsid w:val="59DB08E5"/>
    <w:rsid w:val="59FB3869"/>
    <w:rsid w:val="5A1336BD"/>
    <w:rsid w:val="5A1B5B75"/>
    <w:rsid w:val="5A2B624F"/>
    <w:rsid w:val="5A2D6F5B"/>
    <w:rsid w:val="5A315977"/>
    <w:rsid w:val="5A3566B8"/>
    <w:rsid w:val="5A3572F7"/>
    <w:rsid w:val="5A3B4F4D"/>
    <w:rsid w:val="5A3B6AAE"/>
    <w:rsid w:val="5A3D7EC8"/>
    <w:rsid w:val="5A423875"/>
    <w:rsid w:val="5A46302F"/>
    <w:rsid w:val="5A4E01EB"/>
    <w:rsid w:val="5A4F0EF0"/>
    <w:rsid w:val="5A5019D9"/>
    <w:rsid w:val="5A6A0801"/>
    <w:rsid w:val="5A836633"/>
    <w:rsid w:val="5A8A17BC"/>
    <w:rsid w:val="5A96742F"/>
    <w:rsid w:val="5AA81E53"/>
    <w:rsid w:val="5ACF2D31"/>
    <w:rsid w:val="5ADC2D5B"/>
    <w:rsid w:val="5AEE75AA"/>
    <w:rsid w:val="5AF06D91"/>
    <w:rsid w:val="5AF56BB4"/>
    <w:rsid w:val="5B046BFA"/>
    <w:rsid w:val="5B0B4806"/>
    <w:rsid w:val="5B163B24"/>
    <w:rsid w:val="5B1E71E3"/>
    <w:rsid w:val="5B220774"/>
    <w:rsid w:val="5B28274C"/>
    <w:rsid w:val="5B340625"/>
    <w:rsid w:val="5B3B7536"/>
    <w:rsid w:val="5B3E7473"/>
    <w:rsid w:val="5B4D3B3E"/>
    <w:rsid w:val="5B5F3115"/>
    <w:rsid w:val="5B632E99"/>
    <w:rsid w:val="5B6D58A1"/>
    <w:rsid w:val="5B8252B8"/>
    <w:rsid w:val="5B8B46C1"/>
    <w:rsid w:val="5B8C15A8"/>
    <w:rsid w:val="5BA16B9E"/>
    <w:rsid w:val="5BA577EA"/>
    <w:rsid w:val="5BC7082C"/>
    <w:rsid w:val="5BD41E0C"/>
    <w:rsid w:val="5BD724FA"/>
    <w:rsid w:val="5BDA573E"/>
    <w:rsid w:val="5BE10181"/>
    <w:rsid w:val="5BE21A79"/>
    <w:rsid w:val="5BF319A5"/>
    <w:rsid w:val="5BF3652B"/>
    <w:rsid w:val="5BFF13ED"/>
    <w:rsid w:val="5C0C07C2"/>
    <w:rsid w:val="5C0E4679"/>
    <w:rsid w:val="5C127A00"/>
    <w:rsid w:val="5C16611F"/>
    <w:rsid w:val="5C3664B6"/>
    <w:rsid w:val="5C3870B9"/>
    <w:rsid w:val="5C3D4821"/>
    <w:rsid w:val="5C481818"/>
    <w:rsid w:val="5C550FE5"/>
    <w:rsid w:val="5C5E76F3"/>
    <w:rsid w:val="5C623225"/>
    <w:rsid w:val="5C6E28D4"/>
    <w:rsid w:val="5C7D3B22"/>
    <w:rsid w:val="5C7D6A7E"/>
    <w:rsid w:val="5C8143CA"/>
    <w:rsid w:val="5CA9651C"/>
    <w:rsid w:val="5CAD7D38"/>
    <w:rsid w:val="5CAE7D47"/>
    <w:rsid w:val="5CBE4FA8"/>
    <w:rsid w:val="5CD00CC7"/>
    <w:rsid w:val="5CE62915"/>
    <w:rsid w:val="5CF7053F"/>
    <w:rsid w:val="5CF874A5"/>
    <w:rsid w:val="5CFA3F3F"/>
    <w:rsid w:val="5CFC15B7"/>
    <w:rsid w:val="5CFC1F89"/>
    <w:rsid w:val="5D1D34DA"/>
    <w:rsid w:val="5D1E5F9F"/>
    <w:rsid w:val="5D2472B9"/>
    <w:rsid w:val="5D3C5AD3"/>
    <w:rsid w:val="5D442AC7"/>
    <w:rsid w:val="5D48581F"/>
    <w:rsid w:val="5D513680"/>
    <w:rsid w:val="5D521D56"/>
    <w:rsid w:val="5D5D3C26"/>
    <w:rsid w:val="5D5F66E3"/>
    <w:rsid w:val="5D6B47B0"/>
    <w:rsid w:val="5D6B4DE6"/>
    <w:rsid w:val="5D81369C"/>
    <w:rsid w:val="5D8856FC"/>
    <w:rsid w:val="5DA36667"/>
    <w:rsid w:val="5DB9023F"/>
    <w:rsid w:val="5DC02F4A"/>
    <w:rsid w:val="5DEC52BD"/>
    <w:rsid w:val="5E0744EC"/>
    <w:rsid w:val="5E084FAF"/>
    <w:rsid w:val="5E260E0B"/>
    <w:rsid w:val="5E2F7A26"/>
    <w:rsid w:val="5E3B41A3"/>
    <w:rsid w:val="5E5C5D42"/>
    <w:rsid w:val="5E6248B7"/>
    <w:rsid w:val="5E774C6B"/>
    <w:rsid w:val="5EA84F5D"/>
    <w:rsid w:val="5EAB49C2"/>
    <w:rsid w:val="5EB4268B"/>
    <w:rsid w:val="5EB43EA3"/>
    <w:rsid w:val="5EBB08B3"/>
    <w:rsid w:val="5EBE4ABE"/>
    <w:rsid w:val="5EBF3673"/>
    <w:rsid w:val="5ED349B2"/>
    <w:rsid w:val="5EEC3D5A"/>
    <w:rsid w:val="5EEE6A48"/>
    <w:rsid w:val="5EF97AA2"/>
    <w:rsid w:val="5F054D0B"/>
    <w:rsid w:val="5F0D314C"/>
    <w:rsid w:val="5F1A373D"/>
    <w:rsid w:val="5F1D1BCB"/>
    <w:rsid w:val="5F2150AD"/>
    <w:rsid w:val="5F23733F"/>
    <w:rsid w:val="5F237456"/>
    <w:rsid w:val="5F2A32FA"/>
    <w:rsid w:val="5F363081"/>
    <w:rsid w:val="5F3F7F26"/>
    <w:rsid w:val="5F4310F4"/>
    <w:rsid w:val="5F516600"/>
    <w:rsid w:val="5F646698"/>
    <w:rsid w:val="5F6C7CAF"/>
    <w:rsid w:val="5F701A55"/>
    <w:rsid w:val="5F7C06D7"/>
    <w:rsid w:val="5F81000F"/>
    <w:rsid w:val="5F86468F"/>
    <w:rsid w:val="5F8C756F"/>
    <w:rsid w:val="5F985EDF"/>
    <w:rsid w:val="5FA57BCF"/>
    <w:rsid w:val="5FE3482B"/>
    <w:rsid w:val="5FE569DF"/>
    <w:rsid w:val="5FE810CD"/>
    <w:rsid w:val="5FE94ADE"/>
    <w:rsid w:val="5FEB781D"/>
    <w:rsid w:val="5FEE3878"/>
    <w:rsid w:val="6001764F"/>
    <w:rsid w:val="6018063B"/>
    <w:rsid w:val="60255CBF"/>
    <w:rsid w:val="60261FB8"/>
    <w:rsid w:val="60271871"/>
    <w:rsid w:val="6028214A"/>
    <w:rsid w:val="602E4741"/>
    <w:rsid w:val="60356884"/>
    <w:rsid w:val="603B6658"/>
    <w:rsid w:val="603D68DC"/>
    <w:rsid w:val="604D6C72"/>
    <w:rsid w:val="60531D60"/>
    <w:rsid w:val="605B73AF"/>
    <w:rsid w:val="606113E5"/>
    <w:rsid w:val="60705B80"/>
    <w:rsid w:val="60742C10"/>
    <w:rsid w:val="608143A4"/>
    <w:rsid w:val="6097198D"/>
    <w:rsid w:val="60A16220"/>
    <w:rsid w:val="60AA0F90"/>
    <w:rsid w:val="60B53C49"/>
    <w:rsid w:val="60C279B1"/>
    <w:rsid w:val="60C363E5"/>
    <w:rsid w:val="60DE5A49"/>
    <w:rsid w:val="60E0144A"/>
    <w:rsid w:val="60FF475C"/>
    <w:rsid w:val="610113BB"/>
    <w:rsid w:val="612A7B96"/>
    <w:rsid w:val="612E3B82"/>
    <w:rsid w:val="61373613"/>
    <w:rsid w:val="61384E28"/>
    <w:rsid w:val="61452628"/>
    <w:rsid w:val="615675BD"/>
    <w:rsid w:val="6157102B"/>
    <w:rsid w:val="616A572E"/>
    <w:rsid w:val="616B5D8F"/>
    <w:rsid w:val="6181058A"/>
    <w:rsid w:val="61851672"/>
    <w:rsid w:val="61852CA0"/>
    <w:rsid w:val="618F246A"/>
    <w:rsid w:val="61A23FDC"/>
    <w:rsid w:val="61A32C17"/>
    <w:rsid w:val="61BD0471"/>
    <w:rsid w:val="61BE3165"/>
    <w:rsid w:val="61D425BA"/>
    <w:rsid w:val="61D72C8D"/>
    <w:rsid w:val="61E71913"/>
    <w:rsid w:val="61E84006"/>
    <w:rsid w:val="61EA2AE9"/>
    <w:rsid w:val="61EF0995"/>
    <w:rsid w:val="61F7641B"/>
    <w:rsid w:val="61F81B90"/>
    <w:rsid w:val="6206074D"/>
    <w:rsid w:val="62262336"/>
    <w:rsid w:val="622C03D3"/>
    <w:rsid w:val="62302A49"/>
    <w:rsid w:val="62466FF4"/>
    <w:rsid w:val="6249295A"/>
    <w:rsid w:val="624F7859"/>
    <w:rsid w:val="62591BBA"/>
    <w:rsid w:val="62611AA2"/>
    <w:rsid w:val="62803958"/>
    <w:rsid w:val="628A61D7"/>
    <w:rsid w:val="62A52098"/>
    <w:rsid w:val="62B32C4F"/>
    <w:rsid w:val="62C45687"/>
    <w:rsid w:val="62D45C67"/>
    <w:rsid w:val="62D649B3"/>
    <w:rsid w:val="62E04C3F"/>
    <w:rsid w:val="62E53AA1"/>
    <w:rsid w:val="62E53EF9"/>
    <w:rsid w:val="62EB24A2"/>
    <w:rsid w:val="62EB4E41"/>
    <w:rsid w:val="62FA7F31"/>
    <w:rsid w:val="63052C56"/>
    <w:rsid w:val="630F7F80"/>
    <w:rsid w:val="63277162"/>
    <w:rsid w:val="63324C79"/>
    <w:rsid w:val="635C27BC"/>
    <w:rsid w:val="637C24D1"/>
    <w:rsid w:val="63B63806"/>
    <w:rsid w:val="63D21FF5"/>
    <w:rsid w:val="63E97547"/>
    <w:rsid w:val="63F23B09"/>
    <w:rsid w:val="63F44C7A"/>
    <w:rsid w:val="64130960"/>
    <w:rsid w:val="64175E49"/>
    <w:rsid w:val="64202625"/>
    <w:rsid w:val="6433315E"/>
    <w:rsid w:val="64683931"/>
    <w:rsid w:val="6473303B"/>
    <w:rsid w:val="647A5216"/>
    <w:rsid w:val="648716AF"/>
    <w:rsid w:val="648B6524"/>
    <w:rsid w:val="64981477"/>
    <w:rsid w:val="64A80309"/>
    <w:rsid w:val="64AC5EEC"/>
    <w:rsid w:val="64AD5A15"/>
    <w:rsid w:val="64B03E04"/>
    <w:rsid w:val="64B41760"/>
    <w:rsid w:val="64BB7914"/>
    <w:rsid w:val="64BC16FB"/>
    <w:rsid w:val="64CC1176"/>
    <w:rsid w:val="64D16167"/>
    <w:rsid w:val="6509672A"/>
    <w:rsid w:val="6515525E"/>
    <w:rsid w:val="65330103"/>
    <w:rsid w:val="653438C1"/>
    <w:rsid w:val="65364D2E"/>
    <w:rsid w:val="65440C2B"/>
    <w:rsid w:val="65457E34"/>
    <w:rsid w:val="65483BB9"/>
    <w:rsid w:val="655C29BA"/>
    <w:rsid w:val="655D59BC"/>
    <w:rsid w:val="656F4BCB"/>
    <w:rsid w:val="657C5397"/>
    <w:rsid w:val="65801ECF"/>
    <w:rsid w:val="65850870"/>
    <w:rsid w:val="659216BA"/>
    <w:rsid w:val="65963927"/>
    <w:rsid w:val="65C1563C"/>
    <w:rsid w:val="65DC2975"/>
    <w:rsid w:val="65E30093"/>
    <w:rsid w:val="65E4222C"/>
    <w:rsid w:val="65E56481"/>
    <w:rsid w:val="65E636B9"/>
    <w:rsid w:val="66113086"/>
    <w:rsid w:val="66263655"/>
    <w:rsid w:val="663E2A38"/>
    <w:rsid w:val="66532BDA"/>
    <w:rsid w:val="66680D2E"/>
    <w:rsid w:val="668704BE"/>
    <w:rsid w:val="669C720B"/>
    <w:rsid w:val="66AD7101"/>
    <w:rsid w:val="66AE0181"/>
    <w:rsid w:val="66AF21D7"/>
    <w:rsid w:val="66B12E72"/>
    <w:rsid w:val="66B61212"/>
    <w:rsid w:val="66B8473B"/>
    <w:rsid w:val="66BB49D0"/>
    <w:rsid w:val="66BD7716"/>
    <w:rsid w:val="66C45E05"/>
    <w:rsid w:val="66DC3F6C"/>
    <w:rsid w:val="66EC67A5"/>
    <w:rsid w:val="66F62A0E"/>
    <w:rsid w:val="67062D70"/>
    <w:rsid w:val="67120C6F"/>
    <w:rsid w:val="672B21EB"/>
    <w:rsid w:val="67323D99"/>
    <w:rsid w:val="67537663"/>
    <w:rsid w:val="675378A6"/>
    <w:rsid w:val="675A3651"/>
    <w:rsid w:val="679114F1"/>
    <w:rsid w:val="6796068D"/>
    <w:rsid w:val="67A67E2A"/>
    <w:rsid w:val="67BA691D"/>
    <w:rsid w:val="67C847AF"/>
    <w:rsid w:val="67D14378"/>
    <w:rsid w:val="67ED169D"/>
    <w:rsid w:val="68187AAB"/>
    <w:rsid w:val="68276E31"/>
    <w:rsid w:val="683A7D85"/>
    <w:rsid w:val="684625A1"/>
    <w:rsid w:val="68566D09"/>
    <w:rsid w:val="685C2CC5"/>
    <w:rsid w:val="686C7104"/>
    <w:rsid w:val="687E098D"/>
    <w:rsid w:val="688C7E5F"/>
    <w:rsid w:val="68A75196"/>
    <w:rsid w:val="68AA79C3"/>
    <w:rsid w:val="68AB4983"/>
    <w:rsid w:val="68B21361"/>
    <w:rsid w:val="68B75B6F"/>
    <w:rsid w:val="68CB45E0"/>
    <w:rsid w:val="68CF45AF"/>
    <w:rsid w:val="68D11326"/>
    <w:rsid w:val="68DE5A1F"/>
    <w:rsid w:val="68E914A5"/>
    <w:rsid w:val="68F95ADB"/>
    <w:rsid w:val="690329BB"/>
    <w:rsid w:val="69207B74"/>
    <w:rsid w:val="69224CC1"/>
    <w:rsid w:val="6941224D"/>
    <w:rsid w:val="694231B6"/>
    <w:rsid w:val="6947378B"/>
    <w:rsid w:val="694B4EC7"/>
    <w:rsid w:val="695F789F"/>
    <w:rsid w:val="69807EC7"/>
    <w:rsid w:val="69827307"/>
    <w:rsid w:val="698474FA"/>
    <w:rsid w:val="69931135"/>
    <w:rsid w:val="69A10074"/>
    <w:rsid w:val="69A83492"/>
    <w:rsid w:val="69AA401A"/>
    <w:rsid w:val="69D33788"/>
    <w:rsid w:val="69D67CAB"/>
    <w:rsid w:val="69EF24DD"/>
    <w:rsid w:val="69F519F6"/>
    <w:rsid w:val="6A10066B"/>
    <w:rsid w:val="6A15236B"/>
    <w:rsid w:val="6A25387A"/>
    <w:rsid w:val="6A353DC0"/>
    <w:rsid w:val="6A3C6480"/>
    <w:rsid w:val="6A472DD5"/>
    <w:rsid w:val="6A503DDB"/>
    <w:rsid w:val="6A543315"/>
    <w:rsid w:val="6A5919A4"/>
    <w:rsid w:val="6A655B20"/>
    <w:rsid w:val="6A69413C"/>
    <w:rsid w:val="6A6C60DD"/>
    <w:rsid w:val="6A6C7535"/>
    <w:rsid w:val="6A701400"/>
    <w:rsid w:val="6A713C9D"/>
    <w:rsid w:val="6A76226B"/>
    <w:rsid w:val="6A8D77F9"/>
    <w:rsid w:val="6AA968FA"/>
    <w:rsid w:val="6AB03102"/>
    <w:rsid w:val="6AB2381C"/>
    <w:rsid w:val="6AC26802"/>
    <w:rsid w:val="6ACF3A63"/>
    <w:rsid w:val="6AD0452E"/>
    <w:rsid w:val="6AF21175"/>
    <w:rsid w:val="6AFA6728"/>
    <w:rsid w:val="6AFB5BA3"/>
    <w:rsid w:val="6AFC7D27"/>
    <w:rsid w:val="6B1D6467"/>
    <w:rsid w:val="6B227470"/>
    <w:rsid w:val="6B243E2D"/>
    <w:rsid w:val="6B255DAC"/>
    <w:rsid w:val="6B280372"/>
    <w:rsid w:val="6B2B1A37"/>
    <w:rsid w:val="6B306F2E"/>
    <w:rsid w:val="6B361112"/>
    <w:rsid w:val="6B370446"/>
    <w:rsid w:val="6B737C7F"/>
    <w:rsid w:val="6B931BC8"/>
    <w:rsid w:val="6B9672E2"/>
    <w:rsid w:val="6B975F36"/>
    <w:rsid w:val="6B9F0931"/>
    <w:rsid w:val="6BA0678F"/>
    <w:rsid w:val="6BBA7BD8"/>
    <w:rsid w:val="6BBD0AAA"/>
    <w:rsid w:val="6BC14927"/>
    <w:rsid w:val="6BE45423"/>
    <w:rsid w:val="6BE71872"/>
    <w:rsid w:val="6BEA230F"/>
    <w:rsid w:val="6BEE00B5"/>
    <w:rsid w:val="6BFC4D42"/>
    <w:rsid w:val="6C025B86"/>
    <w:rsid w:val="6C080372"/>
    <w:rsid w:val="6C104946"/>
    <w:rsid w:val="6C2C153A"/>
    <w:rsid w:val="6C443130"/>
    <w:rsid w:val="6C4C615E"/>
    <w:rsid w:val="6C4E2455"/>
    <w:rsid w:val="6C5D2A67"/>
    <w:rsid w:val="6C5D5EAE"/>
    <w:rsid w:val="6C5E4626"/>
    <w:rsid w:val="6C6156A8"/>
    <w:rsid w:val="6C7726F0"/>
    <w:rsid w:val="6C880524"/>
    <w:rsid w:val="6C884442"/>
    <w:rsid w:val="6C8B0A6A"/>
    <w:rsid w:val="6CA935E1"/>
    <w:rsid w:val="6CC035C9"/>
    <w:rsid w:val="6CD26FA2"/>
    <w:rsid w:val="6CFF6212"/>
    <w:rsid w:val="6D141891"/>
    <w:rsid w:val="6D1A58F6"/>
    <w:rsid w:val="6D2E48E4"/>
    <w:rsid w:val="6D332120"/>
    <w:rsid w:val="6D4D1DC0"/>
    <w:rsid w:val="6D510C9D"/>
    <w:rsid w:val="6D5C4BAD"/>
    <w:rsid w:val="6D6736A3"/>
    <w:rsid w:val="6D776665"/>
    <w:rsid w:val="6D7D1F79"/>
    <w:rsid w:val="6D8D20FD"/>
    <w:rsid w:val="6D8E425C"/>
    <w:rsid w:val="6D9129BE"/>
    <w:rsid w:val="6D947BA0"/>
    <w:rsid w:val="6DA07D03"/>
    <w:rsid w:val="6DAB4AF4"/>
    <w:rsid w:val="6DB60213"/>
    <w:rsid w:val="6DC3312F"/>
    <w:rsid w:val="6DCB614C"/>
    <w:rsid w:val="6DE21DA9"/>
    <w:rsid w:val="6E061045"/>
    <w:rsid w:val="6E0F6BBE"/>
    <w:rsid w:val="6E26242E"/>
    <w:rsid w:val="6E28464A"/>
    <w:rsid w:val="6E2960DB"/>
    <w:rsid w:val="6E3114C0"/>
    <w:rsid w:val="6E3344E9"/>
    <w:rsid w:val="6E371103"/>
    <w:rsid w:val="6E4428E3"/>
    <w:rsid w:val="6E511637"/>
    <w:rsid w:val="6E5F1E3E"/>
    <w:rsid w:val="6E69112A"/>
    <w:rsid w:val="6E704A8E"/>
    <w:rsid w:val="6E8A48AB"/>
    <w:rsid w:val="6E94481B"/>
    <w:rsid w:val="6EAE069B"/>
    <w:rsid w:val="6EB135C6"/>
    <w:rsid w:val="6EBC5DA0"/>
    <w:rsid w:val="6EC8420A"/>
    <w:rsid w:val="6EDA6267"/>
    <w:rsid w:val="6EE17C28"/>
    <w:rsid w:val="6EEA6ECE"/>
    <w:rsid w:val="6EEA7AC9"/>
    <w:rsid w:val="6F2A6419"/>
    <w:rsid w:val="6F3828BF"/>
    <w:rsid w:val="6F3A2D3A"/>
    <w:rsid w:val="6F536097"/>
    <w:rsid w:val="6F5E118B"/>
    <w:rsid w:val="6F7D5105"/>
    <w:rsid w:val="6F8F6696"/>
    <w:rsid w:val="6F902885"/>
    <w:rsid w:val="6F921B0E"/>
    <w:rsid w:val="6F9D65B5"/>
    <w:rsid w:val="6FA46AA0"/>
    <w:rsid w:val="6FB12833"/>
    <w:rsid w:val="6FBD548C"/>
    <w:rsid w:val="6FC57A8F"/>
    <w:rsid w:val="6FD25A66"/>
    <w:rsid w:val="6FFA4DFE"/>
    <w:rsid w:val="6FFB3E58"/>
    <w:rsid w:val="70067673"/>
    <w:rsid w:val="70225664"/>
    <w:rsid w:val="703A0B6E"/>
    <w:rsid w:val="703F46DD"/>
    <w:rsid w:val="7040147E"/>
    <w:rsid w:val="70420073"/>
    <w:rsid w:val="70454C15"/>
    <w:rsid w:val="70640CCF"/>
    <w:rsid w:val="707C1A99"/>
    <w:rsid w:val="70803352"/>
    <w:rsid w:val="70861078"/>
    <w:rsid w:val="708C5E3D"/>
    <w:rsid w:val="709D2B85"/>
    <w:rsid w:val="70A60472"/>
    <w:rsid w:val="70C373E2"/>
    <w:rsid w:val="70DA3BE9"/>
    <w:rsid w:val="70E55217"/>
    <w:rsid w:val="70EA437C"/>
    <w:rsid w:val="70FC214D"/>
    <w:rsid w:val="70FD0D10"/>
    <w:rsid w:val="70FD52DE"/>
    <w:rsid w:val="71156158"/>
    <w:rsid w:val="712101E6"/>
    <w:rsid w:val="71263083"/>
    <w:rsid w:val="712938F7"/>
    <w:rsid w:val="7138642E"/>
    <w:rsid w:val="715B338A"/>
    <w:rsid w:val="716571F4"/>
    <w:rsid w:val="71745B2E"/>
    <w:rsid w:val="718A5299"/>
    <w:rsid w:val="7192329A"/>
    <w:rsid w:val="719916A5"/>
    <w:rsid w:val="71A054A3"/>
    <w:rsid w:val="71C12955"/>
    <w:rsid w:val="71C31141"/>
    <w:rsid w:val="71D35C3B"/>
    <w:rsid w:val="71D92869"/>
    <w:rsid w:val="71E87E63"/>
    <w:rsid w:val="71EF2707"/>
    <w:rsid w:val="71FC3D99"/>
    <w:rsid w:val="720B71DB"/>
    <w:rsid w:val="721120A5"/>
    <w:rsid w:val="72170B15"/>
    <w:rsid w:val="721F7C55"/>
    <w:rsid w:val="723512A9"/>
    <w:rsid w:val="72436DF3"/>
    <w:rsid w:val="724743D2"/>
    <w:rsid w:val="72645743"/>
    <w:rsid w:val="726A7471"/>
    <w:rsid w:val="729660C5"/>
    <w:rsid w:val="72C20C1B"/>
    <w:rsid w:val="72C46A7C"/>
    <w:rsid w:val="72EB5A9F"/>
    <w:rsid w:val="72F22A83"/>
    <w:rsid w:val="72FB2F05"/>
    <w:rsid w:val="73171CA3"/>
    <w:rsid w:val="733637E3"/>
    <w:rsid w:val="734055CC"/>
    <w:rsid w:val="734A3E9B"/>
    <w:rsid w:val="734B0C60"/>
    <w:rsid w:val="734F5E4E"/>
    <w:rsid w:val="735A102B"/>
    <w:rsid w:val="736D0548"/>
    <w:rsid w:val="737C09CA"/>
    <w:rsid w:val="73833EE3"/>
    <w:rsid w:val="73835371"/>
    <w:rsid w:val="738362C1"/>
    <w:rsid w:val="738F76EE"/>
    <w:rsid w:val="739429DF"/>
    <w:rsid w:val="73951B33"/>
    <w:rsid w:val="73AA26AC"/>
    <w:rsid w:val="73AC6A5D"/>
    <w:rsid w:val="73B8517F"/>
    <w:rsid w:val="73EB2BDF"/>
    <w:rsid w:val="73FA00B6"/>
    <w:rsid w:val="73FB4BBA"/>
    <w:rsid w:val="73FC00FB"/>
    <w:rsid w:val="73FC2301"/>
    <w:rsid w:val="73FE1225"/>
    <w:rsid w:val="73FF18F8"/>
    <w:rsid w:val="74116F54"/>
    <w:rsid w:val="74340A61"/>
    <w:rsid w:val="74343D24"/>
    <w:rsid w:val="7435169E"/>
    <w:rsid w:val="743A45EB"/>
    <w:rsid w:val="743E57BA"/>
    <w:rsid w:val="744E40CD"/>
    <w:rsid w:val="74644978"/>
    <w:rsid w:val="7472074F"/>
    <w:rsid w:val="74721A7C"/>
    <w:rsid w:val="748202E9"/>
    <w:rsid w:val="749A2927"/>
    <w:rsid w:val="74D63C4F"/>
    <w:rsid w:val="74DD2F92"/>
    <w:rsid w:val="74E57AA8"/>
    <w:rsid w:val="74F66D96"/>
    <w:rsid w:val="75023D3B"/>
    <w:rsid w:val="753521A5"/>
    <w:rsid w:val="754E052B"/>
    <w:rsid w:val="7552712D"/>
    <w:rsid w:val="755A1884"/>
    <w:rsid w:val="755E05D8"/>
    <w:rsid w:val="758C4A24"/>
    <w:rsid w:val="759233F8"/>
    <w:rsid w:val="75936982"/>
    <w:rsid w:val="759A3424"/>
    <w:rsid w:val="75A81E9F"/>
    <w:rsid w:val="75AB11C3"/>
    <w:rsid w:val="75B24E1F"/>
    <w:rsid w:val="75C20BD2"/>
    <w:rsid w:val="75C5515B"/>
    <w:rsid w:val="76061F39"/>
    <w:rsid w:val="763D3EB9"/>
    <w:rsid w:val="76554E00"/>
    <w:rsid w:val="766737CD"/>
    <w:rsid w:val="76733173"/>
    <w:rsid w:val="76764BDF"/>
    <w:rsid w:val="76836B42"/>
    <w:rsid w:val="76842292"/>
    <w:rsid w:val="76936A84"/>
    <w:rsid w:val="76981D1A"/>
    <w:rsid w:val="76A91799"/>
    <w:rsid w:val="76A97AF5"/>
    <w:rsid w:val="76AB2DF4"/>
    <w:rsid w:val="76AE2551"/>
    <w:rsid w:val="76B33418"/>
    <w:rsid w:val="76B96E85"/>
    <w:rsid w:val="76C4037C"/>
    <w:rsid w:val="76D377D8"/>
    <w:rsid w:val="76D70DBA"/>
    <w:rsid w:val="76EB5CC7"/>
    <w:rsid w:val="76F7731F"/>
    <w:rsid w:val="76F919D5"/>
    <w:rsid w:val="76FD73B4"/>
    <w:rsid w:val="771A7835"/>
    <w:rsid w:val="771B1C48"/>
    <w:rsid w:val="771F60F7"/>
    <w:rsid w:val="772112C1"/>
    <w:rsid w:val="772977DF"/>
    <w:rsid w:val="772A36F3"/>
    <w:rsid w:val="773E0455"/>
    <w:rsid w:val="77492D19"/>
    <w:rsid w:val="77635A36"/>
    <w:rsid w:val="776407BA"/>
    <w:rsid w:val="776E2960"/>
    <w:rsid w:val="778E5F37"/>
    <w:rsid w:val="77A1382F"/>
    <w:rsid w:val="77AB1DAB"/>
    <w:rsid w:val="77B32055"/>
    <w:rsid w:val="77B6491E"/>
    <w:rsid w:val="77B95BD9"/>
    <w:rsid w:val="77CF6C03"/>
    <w:rsid w:val="77D61BF0"/>
    <w:rsid w:val="77D92896"/>
    <w:rsid w:val="77E3052C"/>
    <w:rsid w:val="77E6592B"/>
    <w:rsid w:val="77EA2BFF"/>
    <w:rsid w:val="77F4231E"/>
    <w:rsid w:val="780A3970"/>
    <w:rsid w:val="780C7687"/>
    <w:rsid w:val="78121ACF"/>
    <w:rsid w:val="78252F42"/>
    <w:rsid w:val="78374F2B"/>
    <w:rsid w:val="78474694"/>
    <w:rsid w:val="78485E9C"/>
    <w:rsid w:val="78496FD5"/>
    <w:rsid w:val="784A10B6"/>
    <w:rsid w:val="784F77CF"/>
    <w:rsid w:val="78643617"/>
    <w:rsid w:val="78666C9D"/>
    <w:rsid w:val="787B76F9"/>
    <w:rsid w:val="78862F3A"/>
    <w:rsid w:val="788D430B"/>
    <w:rsid w:val="78A145EC"/>
    <w:rsid w:val="78AC1F6C"/>
    <w:rsid w:val="78B82996"/>
    <w:rsid w:val="78D357FC"/>
    <w:rsid w:val="790B6A59"/>
    <w:rsid w:val="791305A6"/>
    <w:rsid w:val="79143D0B"/>
    <w:rsid w:val="79222CD4"/>
    <w:rsid w:val="792337F1"/>
    <w:rsid w:val="793F5519"/>
    <w:rsid w:val="7949417E"/>
    <w:rsid w:val="795238C5"/>
    <w:rsid w:val="79770A1D"/>
    <w:rsid w:val="79A61F0E"/>
    <w:rsid w:val="79AD2BF0"/>
    <w:rsid w:val="79AF6091"/>
    <w:rsid w:val="79C342FF"/>
    <w:rsid w:val="79D72AF2"/>
    <w:rsid w:val="79E07989"/>
    <w:rsid w:val="79F10AAB"/>
    <w:rsid w:val="79FD4249"/>
    <w:rsid w:val="7A1D7C2D"/>
    <w:rsid w:val="7A3A6BE0"/>
    <w:rsid w:val="7A3F765D"/>
    <w:rsid w:val="7A402E81"/>
    <w:rsid w:val="7A4353ED"/>
    <w:rsid w:val="7A52270C"/>
    <w:rsid w:val="7A720361"/>
    <w:rsid w:val="7A78483D"/>
    <w:rsid w:val="7A7D6D0B"/>
    <w:rsid w:val="7A8C3D68"/>
    <w:rsid w:val="7ABE0A1F"/>
    <w:rsid w:val="7AD17644"/>
    <w:rsid w:val="7AD91435"/>
    <w:rsid w:val="7AD937EF"/>
    <w:rsid w:val="7ADD4692"/>
    <w:rsid w:val="7AFF63FC"/>
    <w:rsid w:val="7B01187B"/>
    <w:rsid w:val="7B097FA4"/>
    <w:rsid w:val="7B277BE5"/>
    <w:rsid w:val="7B2F1B69"/>
    <w:rsid w:val="7B3F5DCD"/>
    <w:rsid w:val="7B423126"/>
    <w:rsid w:val="7B6F1F43"/>
    <w:rsid w:val="7B823259"/>
    <w:rsid w:val="7B8A3F8C"/>
    <w:rsid w:val="7BA05027"/>
    <w:rsid w:val="7BB820A8"/>
    <w:rsid w:val="7BC96F14"/>
    <w:rsid w:val="7BCB2C89"/>
    <w:rsid w:val="7BD648C9"/>
    <w:rsid w:val="7BD74B8F"/>
    <w:rsid w:val="7BF45B14"/>
    <w:rsid w:val="7BF9175E"/>
    <w:rsid w:val="7BFB3C5B"/>
    <w:rsid w:val="7C092164"/>
    <w:rsid w:val="7C194DB1"/>
    <w:rsid w:val="7C247306"/>
    <w:rsid w:val="7C610F68"/>
    <w:rsid w:val="7C6A0990"/>
    <w:rsid w:val="7C70111F"/>
    <w:rsid w:val="7C723A11"/>
    <w:rsid w:val="7C8810C4"/>
    <w:rsid w:val="7C952033"/>
    <w:rsid w:val="7CAF02AA"/>
    <w:rsid w:val="7CCA7D61"/>
    <w:rsid w:val="7CCB4D42"/>
    <w:rsid w:val="7CDC3B91"/>
    <w:rsid w:val="7CF944BA"/>
    <w:rsid w:val="7CF97649"/>
    <w:rsid w:val="7D0849F6"/>
    <w:rsid w:val="7D09756E"/>
    <w:rsid w:val="7D1203CD"/>
    <w:rsid w:val="7D123D8A"/>
    <w:rsid w:val="7D182AA5"/>
    <w:rsid w:val="7D254DEB"/>
    <w:rsid w:val="7D3C0E62"/>
    <w:rsid w:val="7D456D24"/>
    <w:rsid w:val="7D463DCF"/>
    <w:rsid w:val="7D4A0862"/>
    <w:rsid w:val="7D4B7576"/>
    <w:rsid w:val="7D4D5A42"/>
    <w:rsid w:val="7D584888"/>
    <w:rsid w:val="7D6B6A88"/>
    <w:rsid w:val="7D6C2B8E"/>
    <w:rsid w:val="7D926FDF"/>
    <w:rsid w:val="7D9544B2"/>
    <w:rsid w:val="7D9A29C3"/>
    <w:rsid w:val="7DA35E40"/>
    <w:rsid w:val="7DA955E3"/>
    <w:rsid w:val="7DA97CBB"/>
    <w:rsid w:val="7DAE2FA1"/>
    <w:rsid w:val="7DBD3473"/>
    <w:rsid w:val="7DD61629"/>
    <w:rsid w:val="7DE526DE"/>
    <w:rsid w:val="7DF43523"/>
    <w:rsid w:val="7DF93098"/>
    <w:rsid w:val="7E022D6F"/>
    <w:rsid w:val="7E043633"/>
    <w:rsid w:val="7E067F8E"/>
    <w:rsid w:val="7E176507"/>
    <w:rsid w:val="7E261651"/>
    <w:rsid w:val="7E583B3C"/>
    <w:rsid w:val="7E6258BD"/>
    <w:rsid w:val="7E653C0B"/>
    <w:rsid w:val="7E656269"/>
    <w:rsid w:val="7E757EEC"/>
    <w:rsid w:val="7E7E3296"/>
    <w:rsid w:val="7E8963FB"/>
    <w:rsid w:val="7E8E3FCE"/>
    <w:rsid w:val="7E8F03B1"/>
    <w:rsid w:val="7EA311F9"/>
    <w:rsid w:val="7EAD4BDC"/>
    <w:rsid w:val="7EB02213"/>
    <w:rsid w:val="7EB248FA"/>
    <w:rsid w:val="7EB53FEA"/>
    <w:rsid w:val="7EB835DA"/>
    <w:rsid w:val="7EC74905"/>
    <w:rsid w:val="7EC942B8"/>
    <w:rsid w:val="7ED90A1C"/>
    <w:rsid w:val="7EDE1CFE"/>
    <w:rsid w:val="7EE16D8C"/>
    <w:rsid w:val="7EE26641"/>
    <w:rsid w:val="7EEB0822"/>
    <w:rsid w:val="7EED2772"/>
    <w:rsid w:val="7EF22C6B"/>
    <w:rsid w:val="7F1258C2"/>
    <w:rsid w:val="7F214438"/>
    <w:rsid w:val="7F2E171C"/>
    <w:rsid w:val="7F3F1BA9"/>
    <w:rsid w:val="7F470740"/>
    <w:rsid w:val="7F5B2972"/>
    <w:rsid w:val="7F5E7F52"/>
    <w:rsid w:val="7F5F1A44"/>
    <w:rsid w:val="7F641370"/>
    <w:rsid w:val="7F6A2CF0"/>
    <w:rsid w:val="7F793E84"/>
    <w:rsid w:val="7F7A0FD3"/>
    <w:rsid w:val="7F806F96"/>
    <w:rsid w:val="7F9139F3"/>
    <w:rsid w:val="7F9C28CE"/>
    <w:rsid w:val="7FA42DD2"/>
    <w:rsid w:val="7FB04335"/>
    <w:rsid w:val="7FB320E7"/>
    <w:rsid w:val="7FC45967"/>
    <w:rsid w:val="7FC644D8"/>
    <w:rsid w:val="7FD327BC"/>
    <w:rsid w:val="7FDB78FF"/>
    <w:rsid w:val="7FE0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character" w:customStyle="1" w:styleId="12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ikt\AppData\Roaming\kingsoft\office6\templates\download\f2ef9c3a-c00a-45dc-bfef-4ffbf92e7aa3\&#31243;&#24207;&#21592;Java&#20114;&#32852;&#32593;&#27714;&#32844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程序员Java互联网求职个人简历.docx</Template>
  <Pages>3</Pages>
  <Words>0</Words>
  <Characters>0</Characters>
  <Lines>1</Lines>
  <Paragraphs>1</Paragraphs>
  <TotalTime>4</TotalTime>
  <ScaleCrop>false</ScaleCrop>
  <LinksUpToDate>false</LinksUpToDate>
  <CharactersWithSpaces>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2021-05-15T08:08:00Z</dcterms:created>
  <dc:creator>yushengjun</dc:creator>
  <cp:lastModifiedBy>RedmiBook</cp:lastModifiedBy>
  <dcterms:modified xsi:type="dcterms:W3CDTF">2023-03-15T05:28:34Z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KSOTemplateKey">
    <vt:lpwstr>1.0_qNf3EDflSgRI7u+a3/r2w7pnhxhZuEirFM1CVfZ3lZQW8S/E9VVTGxfpQ2f+YIl1ffoNepWFyXP92VDhIFK35g==</vt:lpwstr>
  </property>
  <property fmtid="{D5CDD505-2E9C-101B-9397-08002B2CF9AE}" pid="4" name="KSOTemplateUUID">
    <vt:lpwstr>v1.0_mb_sAx76VtwrvMOZOSb7eXTmA==</vt:lpwstr>
  </property>
  <property fmtid="{D5CDD505-2E9C-101B-9397-08002B2CF9AE}" pid="5" name="ICV">
    <vt:lpwstr>5130E9B910A2448F8C274C32862D8D8F</vt:lpwstr>
  </property>
</Properties>
</file>